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C9B1" w14:textId="456BC198" w:rsidR="00952F7D" w:rsidRDefault="00936A0C" w:rsidP="00A602AF">
      <w:pPr>
        <w:pStyle w:val="GraphicAnchor"/>
      </w:pPr>
      <w:r>
        <w:rPr>
          <w:noProof/>
        </w:rPr>
        <w:drawing>
          <wp:anchor distT="0" distB="0" distL="114300" distR="114300" simplePos="0" relativeHeight="251668479" behindDoc="1" locked="0" layoutInCell="1" allowOverlap="1" wp14:anchorId="1CBE8A30" wp14:editId="7F759A9A">
            <wp:simplePos x="0" y="0"/>
            <wp:positionH relativeFrom="column">
              <wp:posOffset>-431800</wp:posOffset>
            </wp:positionH>
            <wp:positionV relativeFrom="margin">
              <wp:posOffset>-152400</wp:posOffset>
            </wp:positionV>
            <wp:extent cx="6794500" cy="9410700"/>
            <wp:effectExtent l="0" t="0" r="0" b="0"/>
            <wp:wrapNone/>
            <wp:docPr id="1354983785" name="Picture 3" descr="A crowd of people at a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983785" name="Picture 3" descr="A crowd of people at a concert&#10;&#10;Description automatically generated"/>
                    <pic:cNvPicPr/>
                  </pic:nvPicPr>
                  <pic:blipFill rotWithShape="1">
                    <a:blip r:embed="rId11">
                      <a:extLst>
                        <a:ext uri="{28A0092B-C50C-407E-A947-70E740481C1C}">
                          <a14:useLocalDpi xmlns:a14="http://schemas.microsoft.com/office/drawing/2010/main" val="0"/>
                        </a:ext>
                      </a:extLst>
                    </a:blip>
                    <a:srcRect l="2664" t="27893" r="49011" b="6716"/>
                    <a:stretch/>
                  </pic:blipFill>
                  <pic:spPr bwMode="auto">
                    <a:xfrm flipH="1">
                      <a:off x="0" y="0"/>
                      <a:ext cx="6794500" cy="9410700"/>
                    </a:xfrm>
                    <a:prstGeom prst="rect">
                      <a:avLst/>
                    </a:prstGeom>
                    <a:ln>
                      <a:noFill/>
                    </a:ln>
                    <a:effectLst>
                      <a:outerShdw algn="ctr" rotWithShape="0">
                        <a:srgbClr val="000000">
                          <a:alpha val="0"/>
                        </a:srgbClr>
                      </a:outerShdw>
                      <a:softEdge rad="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4675"/>
        <w:gridCol w:w="570"/>
        <w:gridCol w:w="4105"/>
      </w:tblGrid>
      <w:tr w:rsidR="00A602AF" w14:paraId="58A395D8" w14:textId="77777777" w:rsidTr="00A07DCE">
        <w:trPr>
          <w:trHeight w:val="2341"/>
        </w:trPr>
        <w:tc>
          <w:tcPr>
            <w:tcW w:w="9350" w:type="dxa"/>
            <w:gridSpan w:val="3"/>
            <w:vAlign w:val="center"/>
          </w:tcPr>
          <w:p w14:paraId="23C85CFA" w14:textId="70F6C18A" w:rsidR="00A602AF" w:rsidRPr="0031743B" w:rsidRDefault="000269B0" w:rsidP="00A123DD">
            <w:pPr>
              <w:pStyle w:val="Heading1"/>
              <w:rPr>
                <w:b w:val="0"/>
                <w:color w:val="17C3FF" w:themeColor="accent4" w:theme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1743B">
              <w:rPr>
                <w:b w:val="0"/>
                <w:color w:val="17C3FF" w:themeColor="accent4" w:theme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Playlist Palo</w:t>
            </w:r>
            <w:r w:rsidR="00144DD3" w:rsidRPr="0031743B">
              <w:rPr>
                <w:b w:val="0"/>
                <w:color w:val="17C3FF" w:themeColor="accent4" w:theme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w:t>
            </w:r>
            <w:r w:rsidRPr="0031743B">
              <w:rPr>
                <w:b w:val="0"/>
                <w:color w:val="17C3FF" w:themeColor="accent4" w:themeTint="99"/>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za</w:t>
            </w:r>
          </w:p>
        </w:tc>
      </w:tr>
      <w:tr w:rsidR="0031743B" w:rsidRPr="0031743B" w14:paraId="3BA4A9DE" w14:textId="77777777" w:rsidTr="00A07DCE">
        <w:trPr>
          <w:trHeight w:val="8895"/>
        </w:trPr>
        <w:tc>
          <w:tcPr>
            <w:tcW w:w="4675" w:type="dxa"/>
            <w:vAlign w:val="center"/>
          </w:tcPr>
          <w:p w14:paraId="16B8740F" w14:textId="62474493" w:rsidR="00A602AF" w:rsidRDefault="00036602" w:rsidP="00A602AF">
            <w:r w:rsidRPr="00E44B70">
              <w:rPr>
                <w:noProof/>
                <w:lang w:eastAsia="en-AU"/>
              </w:rPr>
              <mc:AlternateContent>
                <mc:Choice Requires="wps">
                  <w:drawing>
                    <wp:anchor distT="0" distB="0" distL="114300" distR="114300" simplePos="0" relativeHeight="251673600" behindDoc="1" locked="0" layoutInCell="1" allowOverlap="1" wp14:anchorId="32E69EDE" wp14:editId="170B98C1">
                      <wp:simplePos x="0" y="0"/>
                      <wp:positionH relativeFrom="column">
                        <wp:posOffset>-431800</wp:posOffset>
                      </wp:positionH>
                      <wp:positionV relativeFrom="paragraph">
                        <wp:posOffset>82550</wp:posOffset>
                      </wp:positionV>
                      <wp:extent cx="5448300" cy="7505065"/>
                      <wp:effectExtent l="0" t="0" r="0" b="635"/>
                      <wp:wrapNone/>
                      <wp:docPr id="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448300" cy="750506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14168"/>
                                    </a:lnTo>
                                    <a:lnTo>
                                      <a:pt x="21600" y="21600"/>
                                    </a:lnTo>
                                    <a:lnTo>
                                      <a:pt x="0" y="21600"/>
                                    </a:lnTo>
                                    <a:close/>
                                  </a:path>
                                </a:pathLst>
                              </a:custGeom>
                              <a:solidFill>
                                <a:schemeClr val="accent1"/>
                              </a:solidFill>
                              <a:ln w="12700">
                                <a:miter lim="400000"/>
                              </a:ln>
                            </wps:spPr>
                            <wps:txbx>
                              <w:txbxContent>
                                <w:p w14:paraId="030DCDDC" w14:textId="1A10B70E" w:rsidR="000269B0" w:rsidRPr="000269B0" w:rsidRDefault="000269B0" w:rsidP="000269B0">
                                  <w:pPr>
                                    <w:jc w:val="center"/>
                                    <w:rPr>
                                      <w:lang w:val="en-CA"/>
                                    </w:rPr>
                                  </w:pPr>
                                </w:p>
                              </w:txbxContent>
                            </wps:txbx>
                            <wps:bodyPr wrap="square" lIns="38100" tIns="38100" rIns="38100" bIns="38100" anchor="ctr">
                              <a:noAutofit/>
                            </wps:bodyPr>
                          </wps:wsp>
                        </a:graphicData>
                      </a:graphic>
                      <wp14:sizeRelH relativeFrom="margin">
                        <wp14:pctWidth>0</wp14:pctWidth>
                      </wp14:sizeRelH>
                      <wp14:sizeRelV relativeFrom="margin">
                        <wp14:pctHeight>0</wp14:pctHeight>
                      </wp14:sizeRelV>
                    </wp:anchor>
                  </w:drawing>
                </mc:Choice>
                <mc:Fallback>
                  <w:pict>
                    <v:shape w14:anchorId="32E69EDE" id="Shape" o:spid="_x0000_s1026" alt="&quot;&quot;" style="position:absolute;margin-left:-34pt;margin-top:6.5pt;width:429pt;height:590.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" adj="-11796480,,5400" path="m,l21600,14168r,7432l,21600,,xe" fillcolor="#e2b80f [3204]" stroked="f" strokeweight="1pt">
                      <v:stroke miterlimit="4" joinstyle="miter"/>
                      <v:formulas/>
                      <v:path arrowok="t" o:extrusionok="f" o:connecttype="custom" o:connectlocs="2724150,3752533;2724150,3752533;2724150,3752533;2724150,3752533" o:connectangles="0,90,180,270" textboxrect="0,0,21600,21600"/>
                      <v:textbox inset="3pt,3pt,3pt,3pt">
                        <w:txbxContent>
                          <w:p w14:paraId="030DCDDC" w14:textId="1A10B70E" w:rsidR="000269B0" w:rsidRPr="000269B0" w:rsidRDefault="000269B0" w:rsidP="000269B0">
                            <w:pPr>
                              <w:jc w:val="center"/>
                              <w:rPr>
                                <w:lang w:val="en-CA"/>
                              </w:rPr>
                            </w:pPr>
                          </w:p>
                        </w:txbxContent>
                      </v:textbox>
                    </v:shape>
                  </w:pict>
                </mc:Fallback>
              </mc:AlternateContent>
            </w:r>
            <w:r w:rsidR="000269B0">
              <w:rPr>
                <w:noProof/>
                <w:lang w:val="en-CA"/>
              </w:rPr>
              <w:drawing>
                <wp:anchor distT="0" distB="0" distL="114300" distR="114300" simplePos="0" relativeHeight="251678720" behindDoc="0" locked="0" layoutInCell="1" allowOverlap="1" wp14:anchorId="74305D6B" wp14:editId="1030D944">
                  <wp:simplePos x="0" y="0"/>
                  <wp:positionH relativeFrom="column">
                    <wp:posOffset>0</wp:posOffset>
                  </wp:positionH>
                  <wp:positionV relativeFrom="paragraph">
                    <wp:posOffset>4080510</wp:posOffset>
                  </wp:positionV>
                  <wp:extent cx="1157605" cy="1144270"/>
                  <wp:effectExtent l="0" t="0" r="0" b="0"/>
                  <wp:wrapThrough wrapText="bothSides">
                    <wp:wrapPolygon edited="0">
                      <wp:start x="9242" y="0"/>
                      <wp:lineTo x="7346" y="240"/>
                      <wp:lineTo x="2133" y="3117"/>
                      <wp:lineTo x="1896" y="4075"/>
                      <wp:lineTo x="0" y="7671"/>
                      <wp:lineTo x="0" y="12946"/>
                      <wp:lineTo x="474" y="17980"/>
                      <wp:lineTo x="4502" y="19179"/>
                      <wp:lineTo x="13033" y="19179"/>
                      <wp:lineTo x="13033" y="21336"/>
                      <wp:lineTo x="14455" y="21336"/>
                      <wp:lineTo x="14692" y="21336"/>
                      <wp:lineTo x="18247" y="19179"/>
                      <wp:lineTo x="20854" y="15343"/>
                      <wp:lineTo x="21327" y="13185"/>
                      <wp:lineTo x="21327" y="7671"/>
                      <wp:lineTo x="19906" y="5034"/>
                      <wp:lineTo x="19432" y="3117"/>
                      <wp:lineTo x="14218" y="479"/>
                      <wp:lineTo x="12323" y="0"/>
                      <wp:lineTo x="9242" y="0"/>
                    </wp:wrapPolygon>
                  </wp:wrapThrough>
                  <wp:docPr id="1599542025" name="Picture 1" descr="A yellow circle with black line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42025" name="Picture 1" descr="A yellow circle with black lines and a black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57605" cy="1144270"/>
                          </a:xfrm>
                          <a:prstGeom prst="rect">
                            <a:avLst/>
                          </a:prstGeom>
                        </pic:spPr>
                      </pic:pic>
                    </a:graphicData>
                  </a:graphic>
                  <wp14:sizeRelH relativeFrom="page">
                    <wp14:pctWidth>0</wp14:pctWidth>
                  </wp14:sizeRelH>
                  <wp14:sizeRelV relativeFrom="page">
                    <wp14:pctHeight>0</wp14:pctHeight>
                  </wp14:sizeRelV>
                </wp:anchor>
              </w:drawing>
            </w:r>
          </w:p>
        </w:tc>
        <w:tc>
          <w:tcPr>
            <w:tcW w:w="4675" w:type="dxa"/>
            <w:gridSpan w:val="2"/>
          </w:tcPr>
          <w:p w14:paraId="3D492F34" w14:textId="76DCF6C5" w:rsidR="00A602AF" w:rsidRDefault="00A602AF"/>
        </w:tc>
      </w:tr>
      <w:tr w:rsidR="00A602AF" w14:paraId="15FB0770" w14:textId="77777777" w:rsidTr="000269B0">
        <w:trPr>
          <w:trHeight w:val="2718"/>
        </w:trPr>
        <w:tc>
          <w:tcPr>
            <w:tcW w:w="5245" w:type="dxa"/>
            <w:gridSpan w:val="2"/>
          </w:tcPr>
          <w:p w14:paraId="74AFD796" w14:textId="77777777" w:rsidR="00A602AF" w:rsidRPr="0031743B" w:rsidRDefault="000269B0" w:rsidP="00A123DD">
            <w:pPr>
              <w:pStyle w:val="Heading2"/>
              <w:rPr>
                <w:color w:val="17C3FF" w:themeColor="accent4" w:themeTint="99"/>
              </w:rPr>
            </w:pPr>
            <w:r w:rsidRPr="0031743B">
              <w:rPr>
                <w:color w:val="17C3FF" w:themeColor="accent4" w:themeTint="99"/>
              </w:rPr>
              <w:t>Team Whisky</w:t>
            </w:r>
          </w:p>
          <w:p w14:paraId="01338E8B" w14:textId="546538CF" w:rsidR="000269B0" w:rsidRPr="0031743B" w:rsidRDefault="000269B0" w:rsidP="000269B0">
            <w:pPr>
              <w:rPr>
                <w:color w:val="17C3FF" w:themeColor="accent4" w:themeTint="99"/>
              </w:rPr>
            </w:pPr>
            <w:r w:rsidRPr="0031743B">
              <w:rPr>
                <w:color w:val="17C3FF" w:themeColor="accent4" w:themeTint="99"/>
              </w:rPr>
              <w:t>Web Development I</w:t>
            </w:r>
            <w:r w:rsidR="00C9514F">
              <w:rPr>
                <w:color w:val="17C3FF" w:themeColor="accent4" w:themeTint="99"/>
              </w:rPr>
              <w:t xml:space="preserve"> – Project Report</w:t>
            </w:r>
          </w:p>
          <w:p w14:paraId="00E9F4BF" w14:textId="682F7C93" w:rsidR="000269B0" w:rsidRPr="000269B0" w:rsidRDefault="000269B0" w:rsidP="000269B0">
            <w:r w:rsidRPr="0031743B">
              <w:rPr>
                <w:color w:val="17C3FF" w:themeColor="accent4" w:themeTint="99"/>
              </w:rPr>
              <w:t>Nicholas Comeau, Sophie Hsu, Bo Kyung Kim</w:t>
            </w:r>
          </w:p>
        </w:tc>
        <w:tc>
          <w:tcPr>
            <w:tcW w:w="4105" w:type="dxa"/>
          </w:tcPr>
          <w:p w14:paraId="2A5EE81A" w14:textId="3766152E" w:rsidR="00A602AF" w:rsidRDefault="00A602AF"/>
        </w:tc>
      </w:tr>
    </w:tbl>
    <w:p w14:paraId="297535C3" w14:textId="77777777" w:rsidR="009B2968" w:rsidRDefault="009B2968"/>
    <w:p w14:paraId="109C4D17" w14:textId="26FFBC3E" w:rsidR="00211CE6" w:rsidRDefault="00211CE6" w:rsidP="00211CE6">
      <w:pPr>
        <w:pStyle w:val="GraphicAncho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779"/>
        <w:gridCol w:w="779"/>
        <w:gridCol w:w="6232"/>
        <w:gridCol w:w="780"/>
        <w:gridCol w:w="780"/>
      </w:tblGrid>
      <w:tr w:rsidR="00211CE6" w14:paraId="36F7501D" w14:textId="77777777" w:rsidTr="00A07DCE">
        <w:trPr>
          <w:trHeight w:val="6115"/>
        </w:trPr>
        <w:tc>
          <w:tcPr>
            <w:tcW w:w="9350" w:type="dxa"/>
            <w:gridSpan w:val="5"/>
          </w:tcPr>
          <w:p w14:paraId="57461743" w14:textId="51690CB7" w:rsidR="00211CE6" w:rsidRPr="00E44B70" w:rsidRDefault="00C32C5D">
            <w:r w:rsidRPr="00C32C5D">
              <w:rPr>
                <w:noProof/>
                <w:lang w:eastAsia="en-AU"/>
              </w:rPr>
              <w:drawing>
                <wp:anchor distT="0" distB="0" distL="114300" distR="114300" simplePos="0" relativeHeight="251681792" behindDoc="1" locked="0" layoutInCell="1" allowOverlap="1" wp14:anchorId="4DD1F2EE" wp14:editId="0FE5AD33">
                  <wp:simplePos x="0" y="0"/>
                  <wp:positionH relativeFrom="column">
                    <wp:posOffset>-107950</wp:posOffset>
                  </wp:positionH>
                  <wp:positionV relativeFrom="paragraph">
                    <wp:posOffset>2540</wp:posOffset>
                  </wp:positionV>
                  <wp:extent cx="6159500" cy="6032500"/>
                  <wp:effectExtent l="0" t="0" r="0" b="0"/>
                  <wp:wrapNone/>
                  <wp:docPr id="73978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89674" name=""/>
                          <pic:cNvPicPr/>
                        </pic:nvPicPr>
                        <pic:blipFill>
                          <a:blip r:embed="rId13">
                            <a:alphaModFix amt="50000"/>
                            <a:extLst>
                              <a:ext uri="{28A0092B-C50C-407E-A947-70E740481C1C}">
                                <a14:useLocalDpi xmlns:a14="http://schemas.microsoft.com/office/drawing/2010/main" val="0"/>
                              </a:ext>
                            </a:extLst>
                          </a:blip>
                          <a:stretch>
                            <a:fillRect/>
                          </a:stretch>
                        </pic:blipFill>
                        <pic:spPr>
                          <a:xfrm>
                            <a:off x="0" y="0"/>
                            <a:ext cx="6159500" cy="6032500"/>
                          </a:xfrm>
                          <a:prstGeom prst="rect">
                            <a:avLst/>
                          </a:prstGeom>
                        </pic:spPr>
                      </pic:pic>
                    </a:graphicData>
                  </a:graphic>
                  <wp14:sizeRelH relativeFrom="page">
                    <wp14:pctWidth>0</wp14:pctWidth>
                  </wp14:sizeRelH>
                  <wp14:sizeRelV relativeFrom="page">
                    <wp14:pctHeight>0</wp14:pctHeight>
                  </wp14:sizeRelV>
                </wp:anchor>
              </w:drawing>
            </w:r>
          </w:p>
        </w:tc>
      </w:tr>
      <w:tr w:rsidR="00C32C5D" w14:paraId="4D113CA9" w14:textId="77777777" w:rsidTr="00A07DCE">
        <w:trPr>
          <w:trHeight w:val="7294"/>
        </w:trPr>
        <w:tc>
          <w:tcPr>
            <w:tcW w:w="779" w:type="dxa"/>
          </w:tcPr>
          <w:p w14:paraId="48C93C28" w14:textId="77777777" w:rsidR="00211CE6" w:rsidRDefault="00211CE6"/>
        </w:tc>
        <w:tc>
          <w:tcPr>
            <w:tcW w:w="779" w:type="dxa"/>
            <w:tcBorders>
              <w:top w:val="single" w:sz="48" w:space="0" w:color="E2B80F" w:themeColor="accent1"/>
            </w:tcBorders>
            <w:shd w:val="clear" w:color="auto" w:fill="FFFFFF" w:themeFill="background1"/>
          </w:tcPr>
          <w:p w14:paraId="6B159947" w14:textId="77777777" w:rsidR="00211CE6" w:rsidRDefault="00211CE6"/>
        </w:tc>
        <w:tc>
          <w:tcPr>
            <w:tcW w:w="6232" w:type="dxa"/>
            <w:tcBorders>
              <w:top w:val="single" w:sz="48" w:space="0" w:color="E2B80F" w:themeColor="accent1"/>
            </w:tcBorders>
            <w:shd w:val="clear" w:color="auto" w:fill="FFFFFF" w:themeFill="background1"/>
            <w:vAlign w:val="center"/>
          </w:tcPr>
          <w:p w14:paraId="36A63553" w14:textId="71E72A20" w:rsidR="00211CE6" w:rsidRPr="00DE2136" w:rsidRDefault="00C32C5D" w:rsidP="00DE2136">
            <w:pPr>
              <w:pStyle w:val="Heading5"/>
              <w:jc w:val="center"/>
              <w:rPr>
                <w:sz w:val="52"/>
                <w:szCs w:val="52"/>
              </w:rPr>
            </w:pPr>
            <w:r w:rsidRPr="00DE2136">
              <w:rPr>
                <w:sz w:val="52"/>
                <w:szCs w:val="52"/>
              </w:rPr>
              <w:t>Planning and Preparation</w:t>
            </w:r>
          </w:p>
          <w:p w14:paraId="215886A6" w14:textId="77777777" w:rsidR="00211CE6" w:rsidRPr="00211CE6" w:rsidRDefault="00A64F96" w:rsidP="00211CE6">
            <w:pPr>
              <w:pStyle w:val="Text"/>
              <w:jc w:val="center"/>
            </w:pPr>
            <w:r w:rsidRPr="00E44B70">
              <w:rPr>
                <w:noProof/>
                <w:lang w:eastAsia="en-AU"/>
              </w:rPr>
              <mc:AlternateContent>
                <mc:Choice Requires="wps">
                  <w:drawing>
                    <wp:inline distT="0" distB="0" distL="0" distR="0" wp14:anchorId="535039BC" wp14:editId="47C3C3E7">
                      <wp:extent cx="1558343" cy="45719"/>
                      <wp:effectExtent l="0" t="0" r="3810" b="5715"/>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558343"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inline>
                  </w:drawing>
                </mc:Choice>
                <mc:Fallback>
                  <w:pict>
                    <v:rect w14:anchorId="48E6102F" id="Rectangle 11" o:spid="_x0000_s1026" alt="&quot;&quot;" style="width:122.7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" fillcolor="#e2b80f [3204]" stroked="f" strokeweight="2pt">
                      <v:stroke miterlimit="4"/>
                      <v:textbox style="mso-fit-shape-to-text:t" inset="3pt,3pt,3pt,3pt"/>
                      <w10:anchorlock/>
                    </v:rect>
                  </w:pict>
                </mc:Fallback>
              </mc:AlternateContent>
            </w:r>
          </w:p>
          <w:p w14:paraId="5C324B72" w14:textId="77777777" w:rsidR="00211CE6" w:rsidRDefault="00211CE6" w:rsidP="00211CE6">
            <w:pPr>
              <w:pStyle w:val="Text"/>
            </w:pPr>
          </w:p>
          <w:p w14:paraId="59D697EB" w14:textId="58024306" w:rsidR="00317D24" w:rsidRDefault="00C32C5D" w:rsidP="00C32C5D">
            <w:pPr>
              <w:pStyle w:val="Text"/>
            </w:pPr>
            <w:r>
              <w:t>The first step</w:t>
            </w:r>
            <w:r w:rsidR="00C9514F">
              <w:t xml:space="preserve"> into creating PLAYLIST PALOOZA</w:t>
            </w:r>
            <w:r>
              <w:t xml:space="preserve"> was to identify the key elements to include in the design by researching and analyzing websites with similar goals</w:t>
            </w:r>
            <w:r w:rsidR="006A3540">
              <w:t xml:space="preserve"> to Playlist Palooza, such as </w:t>
            </w:r>
            <w:proofErr w:type="spellStart"/>
            <w:r w:rsidR="006A3540">
              <w:t>Evenko</w:t>
            </w:r>
            <w:proofErr w:type="spellEnd"/>
            <w:r w:rsidR="006A3540">
              <w:t xml:space="preserve">, Ticketmaster and </w:t>
            </w:r>
            <w:proofErr w:type="spellStart"/>
            <w:r w:rsidR="006A3540">
              <w:t>SeakGeek</w:t>
            </w:r>
            <w:proofErr w:type="spellEnd"/>
            <w:r w:rsidR="006A3540">
              <w:t xml:space="preserve"> </w:t>
            </w:r>
            <w:r>
              <w:t xml:space="preserve">. </w:t>
            </w:r>
          </w:p>
          <w:p w14:paraId="51E00194" w14:textId="240B7A86" w:rsidR="00211CE6" w:rsidRDefault="00C32C5D" w:rsidP="00C32C5D">
            <w:pPr>
              <w:pStyle w:val="Text"/>
            </w:pPr>
            <w:r>
              <w:t>Then identify the core structure, layout, navigation and content.</w:t>
            </w:r>
            <w:r w:rsidR="006A3540">
              <w:t xml:space="preserve"> </w:t>
            </w:r>
          </w:p>
          <w:p w14:paraId="19A97218" w14:textId="77777777" w:rsidR="002366C9" w:rsidRDefault="002366C9" w:rsidP="00211CE6">
            <w:pPr>
              <w:pStyle w:val="Text"/>
            </w:pPr>
          </w:p>
          <w:p w14:paraId="148AC8B4" w14:textId="4274D4E0" w:rsidR="002366C9" w:rsidRDefault="006A3540" w:rsidP="002366C9">
            <w:pPr>
              <w:pStyle w:val="Text"/>
              <w:jc w:val="center"/>
            </w:pPr>
            <w:r>
              <w:rPr>
                <w:noProof/>
                <w:lang w:eastAsia="en-AU"/>
              </w:rPr>
              <w:drawing>
                <wp:inline distT="0" distB="0" distL="0" distR="0" wp14:anchorId="370680D8" wp14:editId="7E983440">
                  <wp:extent cx="914400" cy="914400"/>
                  <wp:effectExtent l="0" t="0" r="25400" b="0"/>
                  <wp:docPr id="537377032" name="Graphic 4"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77032" name="Graphic 537377032" descr="Internet outlin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a:effectLst>
                            <a:outerShdw blurRad="486147" dist="50800" sx="1000" sy="1000" algn="ctr" rotWithShape="0">
                              <a:schemeClr val="accent1"/>
                            </a:outerShdw>
                          </a:effectLst>
                        </pic:spPr>
                      </pic:pic>
                    </a:graphicData>
                  </a:graphic>
                </wp:inline>
              </w:drawing>
            </w:r>
          </w:p>
        </w:tc>
        <w:tc>
          <w:tcPr>
            <w:tcW w:w="780" w:type="dxa"/>
            <w:tcBorders>
              <w:top w:val="single" w:sz="48" w:space="0" w:color="E2B80F" w:themeColor="accent1"/>
            </w:tcBorders>
            <w:shd w:val="clear" w:color="auto" w:fill="FFFFFF" w:themeFill="background1"/>
          </w:tcPr>
          <w:p w14:paraId="2B426DE5" w14:textId="77777777" w:rsidR="00211CE6" w:rsidRDefault="00211CE6"/>
        </w:tc>
        <w:tc>
          <w:tcPr>
            <w:tcW w:w="780" w:type="dxa"/>
          </w:tcPr>
          <w:p w14:paraId="2E7EAF20" w14:textId="77777777" w:rsidR="00211CE6" w:rsidRDefault="00211CE6"/>
        </w:tc>
      </w:tr>
    </w:tbl>
    <w:p w14:paraId="2950F7A9" w14:textId="77777777" w:rsidR="00211CE6" w:rsidRDefault="00211C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558"/>
        <w:gridCol w:w="6232"/>
        <w:gridCol w:w="1560"/>
      </w:tblGrid>
      <w:tr w:rsidR="000359D1" w14:paraId="4A0541EF" w14:textId="77777777" w:rsidTr="00A07DCE">
        <w:trPr>
          <w:trHeight w:val="1140"/>
        </w:trPr>
        <w:tc>
          <w:tcPr>
            <w:tcW w:w="1558" w:type="dxa"/>
          </w:tcPr>
          <w:p w14:paraId="2239E730" w14:textId="74D2CA7E" w:rsidR="000359D1" w:rsidRPr="00E44B70" w:rsidRDefault="009B72D4" w:rsidP="000359D1">
            <w:pPr>
              <w:pStyle w:val="Text"/>
            </w:pPr>
            <w:r w:rsidRPr="00E44B70">
              <w:rPr>
                <w:noProof/>
                <w:lang w:eastAsia="en-AU"/>
              </w:rPr>
              <w:lastRenderedPageBreak/>
              <mc:AlternateContent>
                <mc:Choice Requires="wps">
                  <w:drawing>
                    <wp:anchor distT="0" distB="0" distL="114300" distR="114300" simplePos="0" relativeHeight="251669504" behindDoc="0" locked="0" layoutInCell="1" allowOverlap="1" wp14:anchorId="36847C76" wp14:editId="65F9BBD5">
                      <wp:simplePos x="0" y="0"/>
                      <wp:positionH relativeFrom="column">
                        <wp:posOffset>798830</wp:posOffset>
                      </wp:positionH>
                      <wp:positionV relativeFrom="paragraph">
                        <wp:posOffset>558659</wp:posOffset>
                      </wp:positionV>
                      <wp:extent cx="4339590" cy="340995"/>
                      <wp:effectExtent l="0" t="0" r="3810" b="1905"/>
                      <wp:wrapNone/>
                      <wp:docPr id="15"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9590" cy="34099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931" y="21600"/>
                                    </a:lnTo>
                                    <a:lnTo>
                                      <a:pt x="931" y="11012"/>
                                    </a:lnTo>
                                    <a:lnTo>
                                      <a:pt x="20669" y="11012"/>
                                    </a:lnTo>
                                    <a:lnTo>
                                      <a:pt x="20669" y="21600"/>
                                    </a:lnTo>
                                    <a:lnTo>
                                      <a:pt x="21600" y="21600"/>
                                    </a:lnTo>
                                    <a:lnTo>
                                      <a:pt x="21600"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20F548AF" id="Shape" o:spid="_x0000_s1026" alt="&quot;&quot;" style="position:absolute;margin-left:62.9pt;margin-top:44pt;width:341.7pt;height:2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" path="m,l,21600r931,l931,11012r19738,l20669,21600r931,l21600,,,xe" fillcolor="#e2b80f [3204]" stroked="f" strokeweight="1pt">
                      <v:stroke miterlimit="4" joinstyle="miter"/>
                      <v:path arrowok="t" o:extrusionok="f" o:connecttype="custom" o:connectlocs="2169795,170498;2169795,170498;2169795,170498;2169795,170498" o:connectangles="0,90,180,270"/>
                    </v:shape>
                  </w:pict>
                </mc:Fallback>
              </mc:AlternateContent>
            </w:r>
          </w:p>
        </w:tc>
        <w:tc>
          <w:tcPr>
            <w:tcW w:w="6232" w:type="dxa"/>
            <w:vAlign w:val="center"/>
          </w:tcPr>
          <w:p w14:paraId="2266D948" w14:textId="2931C156" w:rsidR="000359D1" w:rsidRDefault="000359D1" w:rsidP="000359D1">
            <w:pPr>
              <w:pStyle w:val="Text"/>
            </w:pPr>
          </w:p>
        </w:tc>
        <w:tc>
          <w:tcPr>
            <w:tcW w:w="1560" w:type="dxa"/>
          </w:tcPr>
          <w:p w14:paraId="5EAA6583" w14:textId="717AE641" w:rsidR="000359D1" w:rsidRDefault="000359D1"/>
        </w:tc>
      </w:tr>
      <w:tr w:rsidR="000359D1" w14:paraId="267F4968" w14:textId="77777777" w:rsidTr="00A07DCE">
        <w:trPr>
          <w:trHeight w:val="9244"/>
        </w:trPr>
        <w:tc>
          <w:tcPr>
            <w:tcW w:w="1558" w:type="dxa"/>
          </w:tcPr>
          <w:p w14:paraId="46BF4484" w14:textId="77777777" w:rsidR="000359D1" w:rsidRDefault="000359D1" w:rsidP="000359D1">
            <w:pPr>
              <w:pStyle w:val="Text"/>
            </w:pPr>
          </w:p>
        </w:tc>
        <w:tc>
          <w:tcPr>
            <w:tcW w:w="6232" w:type="dxa"/>
            <w:shd w:val="clear" w:color="auto" w:fill="FFFFFF" w:themeFill="background1"/>
            <w:vAlign w:val="center"/>
          </w:tcPr>
          <w:p w14:paraId="2B6CE8F8" w14:textId="1A1A5DA3" w:rsidR="007E2B26" w:rsidRPr="00936A0C" w:rsidRDefault="007E2B26" w:rsidP="007E2B26">
            <w:pPr>
              <w:pStyle w:val="Heading4"/>
              <w:rPr>
                <w:color w:val="E2B80F" w:themeColor="accent1"/>
              </w:rPr>
            </w:pPr>
            <w:r w:rsidRPr="00936A0C">
              <w:rPr>
                <w:color w:val="E2B80F" w:themeColor="accent1"/>
              </w:rPr>
              <w:t>The Wireframe</w:t>
            </w:r>
          </w:p>
          <w:p w14:paraId="176A6581" w14:textId="69A7E4FE" w:rsidR="00E218B0" w:rsidRDefault="00E218B0" w:rsidP="00E218B0">
            <w:pPr>
              <w:jc w:val="center"/>
              <w:rPr>
                <w:lang w:val="en-CA"/>
              </w:rPr>
            </w:pPr>
            <w:r w:rsidRPr="00E218B0">
              <w:rPr>
                <w:lang w:val="en-CA"/>
              </w:rPr>
              <w:t>Created using Figma, we selected color palettes centered around yellows for their warmth and ability to evoke feelings of joy and levity. We also incorporated contrasting shades of black and white to serve as accents for elements of secondary significance.</w:t>
            </w:r>
          </w:p>
          <w:p w14:paraId="3690AD28" w14:textId="230C9798" w:rsidR="005D50CD" w:rsidRPr="00E218B0" w:rsidRDefault="005D50CD" w:rsidP="00E218B0">
            <w:pPr>
              <w:jc w:val="center"/>
              <w:rPr>
                <w:lang w:val="en-CA"/>
              </w:rPr>
            </w:pPr>
          </w:p>
          <w:p w14:paraId="67C4B37E" w14:textId="18221C17" w:rsidR="00E218B0" w:rsidRDefault="00E218B0" w:rsidP="00E218B0">
            <w:pPr>
              <w:jc w:val="center"/>
              <w:rPr>
                <w:lang w:val="en-CA"/>
              </w:rPr>
            </w:pPr>
            <w:r w:rsidRPr="00E218B0">
              <w:rPr>
                <w:lang w:val="en-CA"/>
              </w:rPr>
              <w:t>A "palooza" is best described as an event that is fun and colorful, and this is the feeling we aim to convey to our users.</w:t>
            </w:r>
          </w:p>
          <w:p w14:paraId="6F16FDBA" w14:textId="77777777" w:rsidR="005D50CD" w:rsidRPr="00E218B0" w:rsidRDefault="005D50CD" w:rsidP="00E218B0">
            <w:pPr>
              <w:jc w:val="center"/>
              <w:rPr>
                <w:lang w:val="en-CA"/>
              </w:rPr>
            </w:pPr>
          </w:p>
          <w:p w14:paraId="0026DA5E" w14:textId="1BFFC01A" w:rsidR="00E218B0" w:rsidRDefault="00E218B0" w:rsidP="00E218B0">
            <w:pPr>
              <w:jc w:val="center"/>
              <w:rPr>
                <w:lang w:val="en-CA"/>
              </w:rPr>
            </w:pPr>
            <w:r w:rsidRPr="00E218B0">
              <w:rPr>
                <w:lang w:val="en-CA"/>
              </w:rPr>
              <w:t>Our target audience spans a wide range, from young teenagers to seniors. As we design our website to be user-friendly, our goal is to make visitors of all ages feel comfortable when visiting and browsing for their next exciting events.</w:t>
            </w:r>
          </w:p>
          <w:p w14:paraId="082F425C" w14:textId="7EF5B769" w:rsidR="005D50CD" w:rsidRDefault="005D50CD" w:rsidP="00E218B0">
            <w:pPr>
              <w:jc w:val="center"/>
              <w:rPr>
                <w:lang w:val="en-CA"/>
              </w:rPr>
            </w:pPr>
          </w:p>
          <w:p w14:paraId="3F545E81" w14:textId="2299F66F" w:rsidR="005D50CD" w:rsidRPr="00E218B0" w:rsidRDefault="005D50CD" w:rsidP="00E218B0">
            <w:pPr>
              <w:jc w:val="center"/>
              <w:rPr>
                <w:lang w:val="en-CA"/>
              </w:rPr>
            </w:pPr>
            <w:r>
              <w:rPr>
                <w:lang w:val="en-CA"/>
              </w:rPr>
              <w:t xml:space="preserve">We designed our logo to represent the initials of our company name </w:t>
            </w:r>
            <w:r w:rsidR="00C9514F">
              <w:rPr>
                <w:lang w:val="en-CA"/>
              </w:rPr>
              <w:t>P.P. with musical notes along with yellow as our main color.</w:t>
            </w:r>
          </w:p>
          <w:p w14:paraId="32B45BDD" w14:textId="3604A681" w:rsidR="000359D1" w:rsidRDefault="007E2B26" w:rsidP="007E2B26">
            <w:pPr>
              <w:jc w:val="center"/>
            </w:pPr>
            <w:r>
              <w:br/>
            </w:r>
          </w:p>
        </w:tc>
        <w:tc>
          <w:tcPr>
            <w:tcW w:w="1560" w:type="dxa"/>
          </w:tcPr>
          <w:p w14:paraId="4C34F3F1" w14:textId="1AEFB94D" w:rsidR="000359D1" w:rsidRDefault="006321B4">
            <w:r w:rsidRPr="00C32C5D">
              <w:rPr>
                <w:noProof/>
                <w:lang w:eastAsia="en-AU"/>
              </w:rPr>
              <w:drawing>
                <wp:anchor distT="0" distB="0" distL="114300" distR="114300" simplePos="0" relativeHeight="251680768" behindDoc="1" locked="0" layoutInCell="1" allowOverlap="1" wp14:anchorId="18183DE8" wp14:editId="79323319">
                  <wp:simplePos x="0" y="0"/>
                  <wp:positionH relativeFrom="column">
                    <wp:posOffset>-5025390</wp:posOffset>
                  </wp:positionH>
                  <wp:positionV relativeFrom="paragraph">
                    <wp:posOffset>-570865</wp:posOffset>
                  </wp:positionV>
                  <wp:extent cx="6061710" cy="5650865"/>
                  <wp:effectExtent l="0" t="0" r="0" b="635"/>
                  <wp:wrapNone/>
                  <wp:docPr id="694646823" name="Picture 694646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18369" name=""/>
                          <pic:cNvPicPr/>
                        </pic:nvPicPr>
                        <pic:blipFill rotWithShape="1">
                          <a:blip r:embed="rId16">
                            <a:alphaModFix amt="35000"/>
                            <a:extLst>
                              <a:ext uri="{28A0092B-C50C-407E-A947-70E740481C1C}">
                                <a14:useLocalDpi xmlns:a14="http://schemas.microsoft.com/office/drawing/2010/main" val="0"/>
                              </a:ext>
                            </a:extLst>
                          </a:blip>
                          <a:srcRect l="-155" r="25960"/>
                          <a:stretch/>
                        </pic:blipFill>
                        <pic:spPr bwMode="auto">
                          <a:xfrm>
                            <a:off x="0" y="0"/>
                            <a:ext cx="6061710" cy="5650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0359D1" w14:paraId="6D2C2594" w14:textId="77777777" w:rsidTr="00A07DCE">
        <w:trPr>
          <w:trHeight w:val="2955"/>
        </w:trPr>
        <w:tc>
          <w:tcPr>
            <w:tcW w:w="1558" w:type="dxa"/>
          </w:tcPr>
          <w:p w14:paraId="7C2FE0FC" w14:textId="77777777" w:rsidR="000359D1" w:rsidRDefault="000359D1" w:rsidP="000359D1">
            <w:pPr>
              <w:pStyle w:val="Text"/>
            </w:pPr>
          </w:p>
        </w:tc>
        <w:tc>
          <w:tcPr>
            <w:tcW w:w="6232" w:type="dxa"/>
            <w:vAlign w:val="center"/>
          </w:tcPr>
          <w:p w14:paraId="497074D0" w14:textId="5AE0D50C" w:rsidR="000359D1" w:rsidRDefault="009B72D4" w:rsidP="000359D1">
            <w:pPr>
              <w:pStyle w:val="Text"/>
              <w:jc w:val="center"/>
            </w:pPr>
            <w:r w:rsidRPr="00E44B70">
              <w:rPr>
                <w:noProof/>
                <w:lang w:eastAsia="en-AU"/>
              </w:rPr>
              <mc:AlternateContent>
                <mc:Choice Requires="wps">
                  <w:drawing>
                    <wp:anchor distT="0" distB="0" distL="114300" distR="114300" simplePos="0" relativeHeight="251671552" behindDoc="0" locked="0" layoutInCell="1" allowOverlap="1" wp14:anchorId="1E685C48" wp14:editId="6C403553">
                      <wp:simplePos x="0" y="0"/>
                      <wp:positionH relativeFrom="column">
                        <wp:posOffset>-184785</wp:posOffset>
                      </wp:positionH>
                      <wp:positionV relativeFrom="paragraph">
                        <wp:posOffset>-488950</wp:posOffset>
                      </wp:positionV>
                      <wp:extent cx="4337685" cy="341630"/>
                      <wp:effectExtent l="0" t="0" r="5715" b="1270"/>
                      <wp:wrapNone/>
                      <wp:docPr id="16"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a:off x="0" y="0"/>
                                <a:ext cx="4337685" cy="34163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931" y="21600"/>
                                    </a:lnTo>
                                    <a:lnTo>
                                      <a:pt x="931" y="11012"/>
                                    </a:lnTo>
                                    <a:lnTo>
                                      <a:pt x="20669" y="11012"/>
                                    </a:lnTo>
                                    <a:lnTo>
                                      <a:pt x="20669" y="21600"/>
                                    </a:lnTo>
                                    <a:lnTo>
                                      <a:pt x="21600" y="21600"/>
                                    </a:lnTo>
                                    <a:lnTo>
                                      <a:pt x="21600"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1F2675A0" id="Shape" o:spid="_x0000_s1026" alt="&quot;&quot;" style="position:absolute;margin-left:-14.55pt;margin-top:-38.5pt;width:341.55pt;height:26.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" path="m,l,21600r931,l931,11012r19738,l20669,21600r931,l21600,,,xe" fillcolor="#e2b80f [3204]" stroked="f" strokeweight="1pt">
                      <v:stroke miterlimit="4" joinstyle="miter"/>
                      <v:path arrowok="t" o:extrusionok="f" o:connecttype="custom" o:connectlocs="2168843,170815;2168843,170815;2168843,170815;2168843,170815" o:connectangles="0,90,180,270"/>
                    </v:shape>
                  </w:pict>
                </mc:Fallback>
              </mc:AlternateContent>
            </w:r>
            <w:r w:rsidR="007E2B26">
              <w:rPr>
                <w:noProof/>
                <w:lang w:eastAsia="en-AU"/>
              </w:rPr>
              <w:drawing>
                <wp:inline distT="0" distB="0" distL="0" distR="0" wp14:anchorId="53091E17" wp14:editId="0726681E">
                  <wp:extent cx="1295400" cy="1280509"/>
                  <wp:effectExtent l="0" t="0" r="0" b="2540"/>
                  <wp:docPr id="1052084903" name="Picture 5" descr="A yellow circle with black lines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84903" name="Picture 5" descr="A yellow circle with black lines and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27435" cy="1411027"/>
                          </a:xfrm>
                          <a:prstGeom prst="rect">
                            <a:avLst/>
                          </a:prstGeom>
                        </pic:spPr>
                      </pic:pic>
                    </a:graphicData>
                  </a:graphic>
                </wp:inline>
              </w:drawing>
            </w:r>
          </w:p>
          <w:p w14:paraId="3FB86FB7" w14:textId="77777777" w:rsidR="00C9514F" w:rsidRDefault="00C9514F" w:rsidP="000359D1">
            <w:pPr>
              <w:pStyle w:val="Text"/>
              <w:jc w:val="center"/>
            </w:pPr>
          </w:p>
          <w:p w14:paraId="7836958F" w14:textId="3C319D68" w:rsidR="00C9514F" w:rsidRDefault="00C9514F" w:rsidP="00DE2136">
            <w:pPr>
              <w:pStyle w:val="Text"/>
            </w:pPr>
          </w:p>
          <w:p w14:paraId="17F46682" w14:textId="77777777" w:rsidR="00C9514F" w:rsidRDefault="00C9514F" w:rsidP="00C9514F">
            <w:pPr>
              <w:pStyle w:val="Text"/>
            </w:pPr>
          </w:p>
          <w:p w14:paraId="6AED96B5" w14:textId="77777777" w:rsidR="00936A0C" w:rsidRDefault="00936A0C" w:rsidP="00C9514F">
            <w:pPr>
              <w:pStyle w:val="Heading1"/>
              <w:rPr>
                <w:color w:val="E2B80F" w:themeColor="accent1"/>
              </w:rPr>
            </w:pPr>
          </w:p>
          <w:p w14:paraId="563B8E9A" w14:textId="64DA7E7D" w:rsidR="00C9514F" w:rsidRPr="00936A0C" w:rsidRDefault="00C9514F" w:rsidP="00C9514F">
            <w:pPr>
              <w:pStyle w:val="Heading1"/>
              <w:rPr>
                <w:color w:val="E2B80F" w:themeColor="accent1"/>
              </w:rPr>
            </w:pPr>
            <w:r w:rsidRPr="00936A0C">
              <w:rPr>
                <w:color w:val="E2B80F" w:themeColor="accent1"/>
              </w:rPr>
              <w:t>Website Details</w:t>
            </w:r>
          </w:p>
          <w:p w14:paraId="0BD121B9" w14:textId="713AAA3D" w:rsidR="00DE2136" w:rsidRDefault="00C9514F" w:rsidP="00DE2136">
            <w:pPr>
              <w:pStyle w:val="GraphicAnchor"/>
              <w:rPr>
                <w:sz w:val="18"/>
                <w:szCs w:val="18"/>
              </w:rPr>
            </w:pPr>
            <w:hyperlink r:id="rId17" w:history="1">
              <w:r w:rsidRPr="00DE2136">
                <w:rPr>
                  <w:rStyle w:val="Hyperlink"/>
                  <w:sz w:val="18"/>
                  <w:szCs w:val="18"/>
                </w:rPr>
                <w:t>www.playlistpalo</w:t>
              </w:r>
              <w:r w:rsidRPr="00DE2136">
                <w:rPr>
                  <w:rStyle w:val="Hyperlink"/>
                  <w:sz w:val="18"/>
                  <w:szCs w:val="18"/>
                </w:rPr>
                <w:t>o</w:t>
              </w:r>
              <w:r w:rsidRPr="00DE2136">
                <w:rPr>
                  <w:rStyle w:val="Hyperlink"/>
                  <w:sz w:val="18"/>
                  <w:szCs w:val="18"/>
                </w:rPr>
                <w:t>za.com</w:t>
              </w:r>
            </w:hyperlink>
            <w:r w:rsidRPr="00DE2136">
              <w:rPr>
                <w:sz w:val="18"/>
                <w:szCs w:val="18"/>
              </w:rPr>
              <w:t xml:space="preserve"> ||</w:t>
            </w:r>
            <w:r w:rsidRPr="00DE2136">
              <w:rPr>
                <w:sz w:val="18"/>
                <w:szCs w:val="18"/>
              </w:rPr>
              <w:t>https://github.com/NComGit/PlaylistPalooz</w:t>
            </w:r>
            <w:r w:rsidR="00DE2136">
              <w:rPr>
                <w:sz w:val="18"/>
                <w:szCs w:val="18"/>
              </w:rPr>
              <w:t>a</w:t>
            </w:r>
          </w:p>
          <w:p w14:paraId="53D72B51" w14:textId="69A71C3B" w:rsidR="00C9514F" w:rsidRPr="00C9514F" w:rsidRDefault="00C9514F" w:rsidP="00C9514F"/>
        </w:tc>
        <w:tc>
          <w:tcPr>
            <w:tcW w:w="1560" w:type="dxa"/>
          </w:tcPr>
          <w:p w14:paraId="00A5A15D" w14:textId="7A188D40" w:rsidR="000359D1" w:rsidRDefault="000359D1"/>
        </w:tc>
      </w:tr>
    </w:tbl>
    <w:p w14:paraId="7B48D183" w14:textId="1B153795" w:rsidR="0068102F" w:rsidRPr="00AD036D" w:rsidRDefault="0068102F" w:rsidP="001615B4">
      <w:pPr>
        <w:pStyle w:val="Heading5"/>
        <w:jc w:val="center"/>
        <w:rPr>
          <w:sz w:val="32"/>
          <w:szCs w:val="32"/>
        </w:rPr>
      </w:pPr>
      <w:r w:rsidRPr="00AD036D">
        <w:rPr>
          <w:sz w:val="32"/>
          <w:szCs w:val="32"/>
        </w:rPr>
        <w:t>G</w:t>
      </w:r>
      <w:r w:rsidR="00936A0C" w:rsidRPr="00AD036D">
        <w:rPr>
          <w:sz w:val="32"/>
          <w:szCs w:val="32"/>
        </w:rPr>
        <w:t>oal</w:t>
      </w:r>
    </w:p>
    <w:p w14:paraId="2F55A5EF" w14:textId="331391AA" w:rsidR="00AD036D" w:rsidRDefault="00AD036D" w:rsidP="00AD036D">
      <w:pPr>
        <w:pStyle w:val="Text"/>
        <w:jc w:val="both"/>
        <w:rPr>
          <w:color w:val="262626" w:themeColor="text1" w:themeTint="D9"/>
        </w:rPr>
      </w:pPr>
      <w:r w:rsidRPr="00853A1F">
        <w:rPr>
          <w:color w:val="262626" w:themeColor="text1" w:themeTint="D9"/>
        </w:rPr>
        <w:tab/>
      </w:r>
      <w:r w:rsidRPr="00853A1F">
        <w:rPr>
          <w:color w:val="262626" w:themeColor="text1" w:themeTint="D9"/>
        </w:rPr>
        <w:tab/>
      </w:r>
      <w:r w:rsidR="00DE2136" w:rsidRPr="00853A1F">
        <w:rPr>
          <w:color w:val="262626" w:themeColor="text1" w:themeTint="D9"/>
        </w:rPr>
        <w:t>Our overall goal is a ticket booking and event management platform for music concerts and events. Our primary goal is to allow users to browse and search for events, view event details and purchase tickets. Playlist Palooza is designed to facilitate event discovery</w:t>
      </w:r>
      <w:r w:rsidR="0068102F" w:rsidRPr="00853A1F">
        <w:rPr>
          <w:color w:val="262626" w:themeColor="text1" w:themeTint="D9"/>
        </w:rPr>
        <w:t xml:space="preserve">, ticket booking, and provide a seamless experience for users who want to attend music events. </w:t>
      </w:r>
      <w:r w:rsidRPr="00853A1F">
        <w:rPr>
          <w:color w:val="262626" w:themeColor="text1" w:themeTint="D9"/>
        </w:rPr>
        <w:t xml:space="preserve">We focus on making it is user-friendly with stylish design. </w:t>
      </w:r>
    </w:p>
    <w:p w14:paraId="79E7CA22" w14:textId="77777777" w:rsidR="001615B4" w:rsidRPr="00853A1F" w:rsidRDefault="001615B4" w:rsidP="00AD036D">
      <w:pPr>
        <w:pStyle w:val="Text"/>
        <w:jc w:val="both"/>
        <w:rPr>
          <w:color w:val="262626" w:themeColor="text1" w:themeTint="D9"/>
        </w:rPr>
      </w:pPr>
    </w:p>
    <w:p w14:paraId="33788952" w14:textId="10C7F4C3" w:rsidR="00AD036D" w:rsidRDefault="001615B4" w:rsidP="00AD036D">
      <w:pPr>
        <w:pStyle w:val="Text"/>
      </w:pPr>
      <w:r>
        <w:rPr>
          <w:noProof/>
        </w:rPr>
        <w:drawing>
          <wp:anchor distT="0" distB="0" distL="114300" distR="114300" simplePos="0" relativeHeight="251667454" behindDoc="1" locked="0" layoutInCell="1" allowOverlap="1" wp14:anchorId="116972C8" wp14:editId="19533707">
            <wp:simplePos x="0" y="0"/>
            <wp:positionH relativeFrom="column">
              <wp:posOffset>0</wp:posOffset>
            </wp:positionH>
            <wp:positionV relativeFrom="paragraph">
              <wp:posOffset>172085</wp:posOffset>
            </wp:positionV>
            <wp:extent cx="5943600" cy="4754880"/>
            <wp:effectExtent l="165100" t="165100" r="165100" b="160020"/>
            <wp:wrapNone/>
            <wp:docPr id="1322157901" name="Picture 6" descr="A crowd of people at a conce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57901" name="Picture 6" descr="A crowd of people at a concert&#10;&#10;Description automatically generated"/>
                    <pic:cNvPicPr/>
                  </pic:nvPicPr>
                  <pic:blipFill>
                    <a:blip r:embed="rId11">
                      <a:alphaModFix amt="50000"/>
                      <a:extLst>
                        <a:ext uri="{28A0092B-C50C-407E-A947-70E740481C1C}">
                          <a14:useLocalDpi xmlns:a14="http://schemas.microsoft.com/office/drawing/2010/main" val="0"/>
                        </a:ext>
                      </a:extLst>
                    </a:blip>
                    <a:stretch>
                      <a:fillRect/>
                    </a:stretch>
                  </pic:blipFill>
                  <pic:spPr>
                    <a:xfrm>
                      <a:off x="0" y="0"/>
                      <a:ext cx="5943600" cy="47548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p>
    <w:p w14:paraId="486466A6" w14:textId="15AD543C" w:rsidR="00AD036D" w:rsidRDefault="00AD036D" w:rsidP="00AD036D">
      <w:pPr>
        <w:pStyle w:val="Text"/>
      </w:pPr>
    </w:p>
    <w:p w14:paraId="64CD2B6E" w14:textId="286850D1" w:rsidR="0068102F" w:rsidRDefault="001615B4" w:rsidP="00C9514F">
      <w:pPr>
        <w:pStyle w:val="Text"/>
      </w:pPr>
      <w:r w:rsidRPr="00AD036D">
        <w:drawing>
          <wp:anchor distT="0" distB="0" distL="114300" distR="114300" simplePos="0" relativeHeight="251682816" behindDoc="1" locked="0" layoutInCell="1" allowOverlap="1" wp14:anchorId="12508D7B" wp14:editId="2C0636DB">
            <wp:simplePos x="0" y="0"/>
            <wp:positionH relativeFrom="column">
              <wp:posOffset>-2540</wp:posOffset>
            </wp:positionH>
            <wp:positionV relativeFrom="paragraph">
              <wp:posOffset>81280</wp:posOffset>
            </wp:positionV>
            <wp:extent cx="5943600" cy="1593215"/>
            <wp:effectExtent l="0" t="0" r="0" b="19685"/>
            <wp:wrapNone/>
            <wp:docPr id="74302567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25677" name="Picture 1" descr="A close-up of a white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593215"/>
                    </a:xfrm>
                    <a:prstGeom prst="rect">
                      <a:avLst/>
                    </a:prstGeom>
                    <a:effectLst>
                      <a:outerShdw dist="50800" dir="5400000" algn="ctr" rotWithShape="0">
                        <a:srgbClr val="000000">
                          <a:alpha val="0"/>
                        </a:srgbClr>
                      </a:outerShdw>
                      <a:softEdge rad="99119"/>
                    </a:effectLst>
                  </pic:spPr>
                </pic:pic>
              </a:graphicData>
            </a:graphic>
            <wp14:sizeRelH relativeFrom="page">
              <wp14:pctWidth>0</wp14:pctWidth>
            </wp14:sizeRelH>
            <wp14:sizeRelV relativeFrom="page">
              <wp14:pctHeight>0</wp14:pctHeight>
            </wp14:sizeRelV>
          </wp:anchor>
        </w:drawing>
      </w:r>
    </w:p>
    <w:p w14:paraId="5C1B32F5" w14:textId="5B17A95E" w:rsidR="00936A0C" w:rsidRDefault="00936A0C" w:rsidP="00C9514F">
      <w:pPr>
        <w:pStyle w:val="Text"/>
      </w:pPr>
    </w:p>
    <w:p w14:paraId="0ED2141B" w14:textId="4EE0FD75" w:rsidR="00936A0C" w:rsidRDefault="00936A0C" w:rsidP="00C9514F">
      <w:pPr>
        <w:pStyle w:val="Text"/>
      </w:pPr>
    </w:p>
    <w:p w14:paraId="12C72A02" w14:textId="22F14E85" w:rsidR="00936A0C" w:rsidRDefault="00936A0C" w:rsidP="00C9514F">
      <w:pPr>
        <w:pStyle w:val="Text"/>
      </w:pPr>
    </w:p>
    <w:p w14:paraId="7AEA99AA" w14:textId="32EB59E3" w:rsidR="00936A0C" w:rsidRDefault="00936A0C" w:rsidP="00C9514F">
      <w:pPr>
        <w:pStyle w:val="Text"/>
      </w:pPr>
    </w:p>
    <w:p w14:paraId="07CAA1D4" w14:textId="17E963EB" w:rsidR="00936A0C" w:rsidRDefault="00936A0C" w:rsidP="00C9514F">
      <w:pPr>
        <w:pStyle w:val="Text"/>
      </w:pPr>
    </w:p>
    <w:p w14:paraId="6A269347" w14:textId="4414928E" w:rsidR="00936A0C" w:rsidRDefault="00936A0C" w:rsidP="00C9514F">
      <w:pPr>
        <w:pStyle w:val="Text"/>
      </w:pPr>
    </w:p>
    <w:p w14:paraId="74EB48E2" w14:textId="1431C9D1" w:rsidR="00936A0C" w:rsidRDefault="00936A0C" w:rsidP="00C9514F">
      <w:pPr>
        <w:pStyle w:val="Text"/>
      </w:pPr>
    </w:p>
    <w:p w14:paraId="27DA1CD0" w14:textId="52B72CF3" w:rsidR="00936A0C" w:rsidRDefault="00936A0C" w:rsidP="00C9514F">
      <w:pPr>
        <w:pStyle w:val="Text"/>
      </w:pPr>
    </w:p>
    <w:p w14:paraId="3599528D" w14:textId="588E2F07" w:rsidR="00936A0C" w:rsidRDefault="00936A0C" w:rsidP="00C9514F">
      <w:pPr>
        <w:pStyle w:val="Text"/>
      </w:pPr>
    </w:p>
    <w:p w14:paraId="772A41C2" w14:textId="2F3E9BF6" w:rsidR="00936A0C" w:rsidRDefault="00936A0C" w:rsidP="00C9514F">
      <w:pPr>
        <w:pStyle w:val="Text"/>
      </w:pPr>
    </w:p>
    <w:p w14:paraId="75D5DF87" w14:textId="25DFB6D0" w:rsidR="00936A0C" w:rsidRDefault="00936A0C" w:rsidP="00C9514F">
      <w:pPr>
        <w:pStyle w:val="Text"/>
      </w:pPr>
    </w:p>
    <w:p w14:paraId="30B625D8" w14:textId="6944F194" w:rsidR="00936A0C" w:rsidRDefault="00936A0C" w:rsidP="00C9514F">
      <w:pPr>
        <w:pStyle w:val="Text"/>
      </w:pPr>
    </w:p>
    <w:p w14:paraId="02A03F18" w14:textId="7063474C" w:rsidR="00936A0C" w:rsidRDefault="00936A0C" w:rsidP="00C9514F">
      <w:pPr>
        <w:pStyle w:val="Text"/>
      </w:pPr>
    </w:p>
    <w:p w14:paraId="0FC1E516" w14:textId="511DCBC0" w:rsidR="00AD036D" w:rsidRDefault="00AD036D" w:rsidP="00C9514F">
      <w:pPr>
        <w:pStyle w:val="Text"/>
      </w:pPr>
    </w:p>
    <w:p w14:paraId="38EA565E" w14:textId="60D3AB7B" w:rsidR="00936A0C" w:rsidRDefault="00936A0C" w:rsidP="00C9514F">
      <w:pPr>
        <w:pStyle w:val="Text"/>
      </w:pPr>
    </w:p>
    <w:p w14:paraId="4DD76141" w14:textId="77777777" w:rsidR="00936A0C" w:rsidRDefault="00936A0C" w:rsidP="00C9514F">
      <w:pPr>
        <w:pStyle w:val="Text"/>
      </w:pPr>
    </w:p>
    <w:p w14:paraId="4F6C15AB" w14:textId="77777777" w:rsidR="00936A0C" w:rsidRDefault="00936A0C" w:rsidP="00C9514F">
      <w:pPr>
        <w:pStyle w:val="Text"/>
      </w:pPr>
    </w:p>
    <w:p w14:paraId="041CB766" w14:textId="77777777" w:rsidR="00936A0C" w:rsidRDefault="00936A0C" w:rsidP="00C9514F">
      <w:pPr>
        <w:pStyle w:val="Text"/>
      </w:pPr>
    </w:p>
    <w:p w14:paraId="14A4DF33" w14:textId="77777777" w:rsidR="00936A0C" w:rsidRDefault="00936A0C" w:rsidP="00C9514F">
      <w:pPr>
        <w:pStyle w:val="Text"/>
      </w:pPr>
    </w:p>
    <w:p w14:paraId="4837A8C6" w14:textId="77777777" w:rsidR="00936A0C" w:rsidRDefault="00936A0C" w:rsidP="00C9514F">
      <w:pPr>
        <w:pStyle w:val="Text"/>
      </w:pPr>
    </w:p>
    <w:p w14:paraId="6B3B1A11" w14:textId="77777777" w:rsidR="00936A0C" w:rsidRDefault="00936A0C" w:rsidP="00C9514F">
      <w:pPr>
        <w:pStyle w:val="Text"/>
      </w:pPr>
    </w:p>
    <w:p w14:paraId="2C770DD8" w14:textId="77777777" w:rsidR="00843B9B" w:rsidRDefault="00843B9B" w:rsidP="003446D2">
      <w:pPr>
        <w:pStyle w:val="Heading5"/>
        <w:rPr>
          <w:sz w:val="32"/>
          <w:szCs w:val="32"/>
        </w:rPr>
      </w:pPr>
    </w:p>
    <w:p w14:paraId="050D2E34" w14:textId="77EBCF27" w:rsidR="0068102F" w:rsidRPr="000D4D1C" w:rsidRDefault="00936A0C" w:rsidP="003446D2">
      <w:pPr>
        <w:pStyle w:val="Heading5"/>
        <w:rPr>
          <w:sz w:val="32"/>
          <w:szCs w:val="32"/>
        </w:rPr>
      </w:pPr>
      <w:r w:rsidRPr="000D4D1C">
        <w:rPr>
          <w:sz w:val="32"/>
          <w:szCs w:val="32"/>
        </w:rPr>
        <w:t>Description of website:</w:t>
      </w:r>
    </w:p>
    <w:p w14:paraId="213AFB30" w14:textId="4C9ACCC8" w:rsidR="00936A0C" w:rsidRDefault="00936A0C" w:rsidP="00C9514F">
      <w:pPr>
        <w:pStyle w:val="Text"/>
      </w:pPr>
      <w:r>
        <w:tab/>
      </w:r>
      <w:r>
        <w:tab/>
      </w:r>
    </w:p>
    <w:p w14:paraId="589D4FE5"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Home Page:</w:t>
      </w:r>
    </w:p>
    <w:p w14:paraId="23714A31" w14:textId="6DD1F84B" w:rsidR="00936A0C" w:rsidRPr="00936A0C" w:rsidRDefault="00324441" w:rsidP="00936A0C">
      <w:pPr>
        <w:pStyle w:val="Text"/>
        <w:numPr>
          <w:ilvl w:val="1"/>
          <w:numId w:val="1"/>
        </w:numPr>
        <w:rPr>
          <w:sz w:val="24"/>
          <w:szCs w:val="24"/>
          <w:lang w:val="en-CA"/>
        </w:rPr>
      </w:pPr>
      <w:r w:rsidRPr="000D4D1C">
        <w:rPr>
          <w:sz w:val="24"/>
          <w:szCs w:val="24"/>
          <w:lang w:val="en-CA"/>
        </w:rPr>
        <w:t>F</w:t>
      </w:r>
      <w:r w:rsidR="00936A0C" w:rsidRPr="00936A0C">
        <w:rPr>
          <w:sz w:val="24"/>
          <w:szCs w:val="24"/>
          <w:lang w:val="en-CA"/>
        </w:rPr>
        <w:t>eature</w:t>
      </w:r>
      <w:r w:rsidRPr="000D4D1C">
        <w:rPr>
          <w:sz w:val="24"/>
          <w:szCs w:val="24"/>
          <w:lang w:val="en-CA"/>
        </w:rPr>
        <w:t>s</w:t>
      </w:r>
      <w:r w:rsidR="00936A0C" w:rsidRPr="00936A0C">
        <w:rPr>
          <w:sz w:val="24"/>
          <w:szCs w:val="24"/>
          <w:lang w:val="en-CA"/>
        </w:rPr>
        <w:t xml:space="preserve"> promotional content</w:t>
      </w:r>
      <w:r w:rsidR="00992562" w:rsidRPr="000D4D1C">
        <w:rPr>
          <w:sz w:val="24"/>
          <w:szCs w:val="24"/>
          <w:lang w:val="en-CA"/>
        </w:rPr>
        <w:t xml:space="preserve"> and showcases </w:t>
      </w:r>
      <w:r w:rsidR="00936A0C" w:rsidRPr="00936A0C">
        <w:rPr>
          <w:sz w:val="24"/>
          <w:szCs w:val="24"/>
          <w:lang w:val="en-CA"/>
        </w:rPr>
        <w:t>events</w:t>
      </w:r>
      <w:r w:rsidR="00992562" w:rsidRPr="000D4D1C">
        <w:rPr>
          <w:sz w:val="24"/>
          <w:szCs w:val="24"/>
          <w:lang w:val="en-CA"/>
        </w:rPr>
        <w:t>/</w:t>
      </w:r>
      <w:r w:rsidR="00936A0C" w:rsidRPr="00936A0C">
        <w:rPr>
          <w:sz w:val="24"/>
          <w:szCs w:val="24"/>
          <w:lang w:val="en-CA"/>
        </w:rPr>
        <w:t xml:space="preserve">artist </w:t>
      </w:r>
      <w:r w:rsidRPr="000D4D1C">
        <w:rPr>
          <w:sz w:val="24"/>
          <w:szCs w:val="24"/>
          <w:lang w:val="en-CA"/>
        </w:rPr>
        <w:t>ordered by date.</w:t>
      </w:r>
    </w:p>
    <w:p w14:paraId="07F37D58" w14:textId="44ECA875" w:rsidR="00992562" w:rsidRPr="00936A0C" w:rsidRDefault="00936A0C" w:rsidP="00992562">
      <w:pPr>
        <w:pStyle w:val="Text"/>
        <w:numPr>
          <w:ilvl w:val="1"/>
          <w:numId w:val="1"/>
        </w:numPr>
        <w:rPr>
          <w:sz w:val="24"/>
          <w:szCs w:val="24"/>
          <w:lang w:val="en-CA"/>
        </w:rPr>
      </w:pPr>
      <w:r w:rsidRPr="00936A0C">
        <w:rPr>
          <w:sz w:val="24"/>
          <w:szCs w:val="24"/>
          <w:lang w:val="en-CA"/>
        </w:rPr>
        <w:t>Users can access other sections of the website from here.</w:t>
      </w:r>
    </w:p>
    <w:p w14:paraId="1C6AC25E"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Search and Event Listing:</w:t>
      </w:r>
    </w:p>
    <w:p w14:paraId="46AF5156" w14:textId="37661495" w:rsidR="00936A0C" w:rsidRPr="00936A0C" w:rsidRDefault="00936A0C" w:rsidP="00936A0C">
      <w:pPr>
        <w:pStyle w:val="Text"/>
        <w:numPr>
          <w:ilvl w:val="1"/>
          <w:numId w:val="1"/>
        </w:numPr>
        <w:rPr>
          <w:sz w:val="24"/>
          <w:szCs w:val="24"/>
          <w:lang w:val="en-CA"/>
        </w:rPr>
      </w:pPr>
      <w:r w:rsidRPr="00936A0C">
        <w:rPr>
          <w:sz w:val="24"/>
          <w:szCs w:val="24"/>
          <w:lang w:val="en-CA"/>
        </w:rPr>
        <w:t>Users can search for events</w:t>
      </w:r>
      <w:r w:rsidR="00324441" w:rsidRPr="000D4D1C">
        <w:rPr>
          <w:sz w:val="24"/>
          <w:szCs w:val="24"/>
          <w:lang w:val="en-CA"/>
        </w:rPr>
        <w:t xml:space="preserve">/artists </w:t>
      </w:r>
      <w:r w:rsidRPr="00936A0C">
        <w:rPr>
          <w:sz w:val="24"/>
          <w:szCs w:val="24"/>
          <w:lang w:val="en-CA"/>
        </w:rPr>
        <w:t>using the search bar.</w:t>
      </w:r>
    </w:p>
    <w:p w14:paraId="4ED02B21" w14:textId="6E9F2551" w:rsidR="00936A0C" w:rsidRPr="00936A0C" w:rsidRDefault="00936A0C" w:rsidP="00936A0C">
      <w:pPr>
        <w:pStyle w:val="Text"/>
        <w:numPr>
          <w:ilvl w:val="1"/>
          <w:numId w:val="1"/>
        </w:numPr>
        <w:rPr>
          <w:sz w:val="24"/>
          <w:szCs w:val="24"/>
          <w:lang w:val="en-CA"/>
        </w:rPr>
      </w:pPr>
      <w:r w:rsidRPr="00936A0C">
        <w:rPr>
          <w:sz w:val="24"/>
          <w:szCs w:val="24"/>
          <w:lang w:val="en-CA"/>
        </w:rPr>
        <w:t>The "Search Results" section displays a list of events matching the search</w:t>
      </w:r>
      <w:r w:rsidR="00324441" w:rsidRPr="000D4D1C">
        <w:rPr>
          <w:sz w:val="24"/>
          <w:szCs w:val="24"/>
          <w:lang w:val="en-CA"/>
        </w:rPr>
        <w:t>.</w:t>
      </w:r>
    </w:p>
    <w:p w14:paraId="10C4568B" w14:textId="7EDBBBC6" w:rsidR="00992562" w:rsidRPr="00936A0C" w:rsidRDefault="00936A0C" w:rsidP="00992562">
      <w:pPr>
        <w:pStyle w:val="Text"/>
        <w:numPr>
          <w:ilvl w:val="1"/>
          <w:numId w:val="1"/>
        </w:numPr>
        <w:rPr>
          <w:sz w:val="24"/>
          <w:szCs w:val="24"/>
          <w:lang w:val="en-CA"/>
        </w:rPr>
      </w:pPr>
      <w:r w:rsidRPr="00936A0C">
        <w:rPr>
          <w:sz w:val="24"/>
          <w:szCs w:val="24"/>
          <w:lang w:val="en-CA"/>
        </w:rPr>
        <w:t>Users can click on events to view details or proceed to ticket purchase.</w:t>
      </w:r>
    </w:p>
    <w:p w14:paraId="3CDBE2D5"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Event Details Page:</w:t>
      </w:r>
    </w:p>
    <w:p w14:paraId="3B542D7F" w14:textId="62155ABF" w:rsidR="00992562" w:rsidRPr="000D4D1C" w:rsidRDefault="00936A0C" w:rsidP="00992562">
      <w:pPr>
        <w:pStyle w:val="Text"/>
        <w:numPr>
          <w:ilvl w:val="1"/>
          <w:numId w:val="1"/>
        </w:numPr>
        <w:rPr>
          <w:sz w:val="24"/>
          <w:szCs w:val="24"/>
          <w:lang w:val="en-CA"/>
        </w:rPr>
      </w:pPr>
      <w:r w:rsidRPr="00936A0C">
        <w:rPr>
          <w:sz w:val="24"/>
          <w:szCs w:val="24"/>
          <w:lang w:val="en-CA"/>
        </w:rPr>
        <w:t>Shows detailed information about a specific event, including the main artist, opening act, location, date, time, and ticket price.</w:t>
      </w:r>
    </w:p>
    <w:p w14:paraId="25C129A0"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Checkout Page:</w:t>
      </w:r>
    </w:p>
    <w:p w14:paraId="7E66B1D8" w14:textId="77777777" w:rsidR="00936A0C" w:rsidRPr="00936A0C" w:rsidRDefault="00936A0C" w:rsidP="00936A0C">
      <w:pPr>
        <w:pStyle w:val="Text"/>
        <w:numPr>
          <w:ilvl w:val="1"/>
          <w:numId w:val="1"/>
        </w:numPr>
        <w:rPr>
          <w:sz w:val="24"/>
          <w:szCs w:val="24"/>
          <w:lang w:val="en-CA"/>
        </w:rPr>
      </w:pPr>
      <w:r w:rsidRPr="00936A0C">
        <w:rPr>
          <w:sz w:val="24"/>
          <w:szCs w:val="24"/>
          <w:lang w:val="en-CA"/>
        </w:rPr>
        <w:t>Users can confirm the number of tickets they want to buy and complete their purchase.</w:t>
      </w:r>
    </w:p>
    <w:p w14:paraId="7CEDCC77" w14:textId="11EE9CD6" w:rsidR="00992562" w:rsidRPr="00936A0C" w:rsidRDefault="00936A0C" w:rsidP="00992562">
      <w:pPr>
        <w:pStyle w:val="Text"/>
        <w:numPr>
          <w:ilvl w:val="1"/>
          <w:numId w:val="1"/>
        </w:numPr>
        <w:rPr>
          <w:sz w:val="24"/>
          <w:szCs w:val="24"/>
          <w:lang w:val="en-CA"/>
        </w:rPr>
      </w:pPr>
      <w:r w:rsidRPr="00936A0C">
        <w:rPr>
          <w:sz w:val="24"/>
          <w:szCs w:val="24"/>
          <w:lang w:val="en-CA"/>
        </w:rPr>
        <w:t>If not authenticated, they are redirected to the login page.</w:t>
      </w:r>
    </w:p>
    <w:p w14:paraId="5CF5ED08"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Confirmation Page:</w:t>
      </w:r>
    </w:p>
    <w:p w14:paraId="61932F2F" w14:textId="3809E4E6" w:rsidR="00936A0C" w:rsidRPr="00936A0C" w:rsidRDefault="00324441" w:rsidP="00936A0C">
      <w:pPr>
        <w:pStyle w:val="Text"/>
        <w:numPr>
          <w:ilvl w:val="1"/>
          <w:numId w:val="1"/>
        </w:numPr>
        <w:rPr>
          <w:sz w:val="24"/>
          <w:szCs w:val="24"/>
          <w:lang w:val="en-CA"/>
        </w:rPr>
      </w:pPr>
      <w:r w:rsidRPr="000D4D1C">
        <w:rPr>
          <w:sz w:val="24"/>
          <w:szCs w:val="24"/>
          <w:lang w:val="en-CA"/>
        </w:rPr>
        <w:t xml:space="preserve">A confirmation page is shown once a user </w:t>
      </w:r>
      <w:r w:rsidR="00936A0C" w:rsidRPr="00936A0C">
        <w:rPr>
          <w:sz w:val="24"/>
          <w:szCs w:val="24"/>
          <w:lang w:val="en-CA"/>
        </w:rPr>
        <w:t>successful</w:t>
      </w:r>
      <w:r w:rsidRPr="000D4D1C">
        <w:rPr>
          <w:sz w:val="24"/>
          <w:szCs w:val="24"/>
          <w:lang w:val="en-CA"/>
        </w:rPr>
        <w:t>ly purchases</w:t>
      </w:r>
      <w:r w:rsidR="00936A0C" w:rsidRPr="00936A0C">
        <w:rPr>
          <w:sz w:val="24"/>
          <w:szCs w:val="24"/>
          <w:lang w:val="en-CA"/>
        </w:rPr>
        <w:t xml:space="preserve"> </w:t>
      </w:r>
      <w:r w:rsidRPr="000D4D1C">
        <w:rPr>
          <w:sz w:val="24"/>
          <w:szCs w:val="24"/>
          <w:lang w:val="en-CA"/>
        </w:rPr>
        <w:t xml:space="preserve">the </w:t>
      </w:r>
      <w:r w:rsidR="00936A0C" w:rsidRPr="00936A0C">
        <w:rPr>
          <w:sz w:val="24"/>
          <w:szCs w:val="24"/>
          <w:lang w:val="en-CA"/>
        </w:rPr>
        <w:t>ticket</w:t>
      </w:r>
      <w:r w:rsidRPr="000D4D1C">
        <w:rPr>
          <w:sz w:val="24"/>
          <w:szCs w:val="24"/>
          <w:lang w:val="en-CA"/>
        </w:rPr>
        <w:t>(s).</w:t>
      </w:r>
    </w:p>
    <w:p w14:paraId="62CA264C" w14:textId="26031C6E" w:rsidR="00992562" w:rsidRPr="00936A0C" w:rsidRDefault="00936A0C" w:rsidP="00992562">
      <w:pPr>
        <w:pStyle w:val="Text"/>
        <w:numPr>
          <w:ilvl w:val="1"/>
          <w:numId w:val="1"/>
        </w:numPr>
        <w:rPr>
          <w:sz w:val="24"/>
          <w:szCs w:val="24"/>
          <w:lang w:val="en-CA"/>
        </w:rPr>
      </w:pPr>
      <w:r w:rsidRPr="00936A0C">
        <w:rPr>
          <w:sz w:val="24"/>
          <w:szCs w:val="24"/>
          <w:lang w:val="en-CA"/>
        </w:rPr>
        <w:t>The page displays event details, the number of tickets purchased, total price, and a confirmation number.</w:t>
      </w:r>
    </w:p>
    <w:p w14:paraId="446B8796"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Login Page:</w:t>
      </w:r>
    </w:p>
    <w:p w14:paraId="6C3D5A89" w14:textId="77777777" w:rsidR="00936A0C" w:rsidRPr="00936A0C" w:rsidRDefault="00936A0C" w:rsidP="00936A0C">
      <w:pPr>
        <w:pStyle w:val="Text"/>
        <w:numPr>
          <w:ilvl w:val="1"/>
          <w:numId w:val="1"/>
        </w:numPr>
        <w:rPr>
          <w:sz w:val="24"/>
          <w:szCs w:val="24"/>
          <w:lang w:val="en-CA"/>
        </w:rPr>
      </w:pPr>
      <w:r w:rsidRPr="00936A0C">
        <w:rPr>
          <w:sz w:val="24"/>
          <w:szCs w:val="24"/>
          <w:lang w:val="en-CA"/>
        </w:rPr>
        <w:t>Users can log in to their accounts or register for new accounts.</w:t>
      </w:r>
    </w:p>
    <w:p w14:paraId="66CEF5AB" w14:textId="1D173E20" w:rsidR="00992562" w:rsidRPr="00936A0C" w:rsidRDefault="00936A0C" w:rsidP="00992562">
      <w:pPr>
        <w:pStyle w:val="Text"/>
        <w:numPr>
          <w:ilvl w:val="1"/>
          <w:numId w:val="1"/>
        </w:numPr>
        <w:rPr>
          <w:sz w:val="24"/>
          <w:szCs w:val="24"/>
          <w:lang w:val="en-CA"/>
        </w:rPr>
      </w:pPr>
      <w:r w:rsidRPr="00936A0C">
        <w:rPr>
          <w:sz w:val="24"/>
          <w:szCs w:val="24"/>
          <w:lang w:val="en-CA"/>
        </w:rPr>
        <w:t>Authentication is required for ticket purchase.</w:t>
      </w:r>
    </w:p>
    <w:p w14:paraId="5936AE9C"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Registration Page:</w:t>
      </w:r>
    </w:p>
    <w:p w14:paraId="0185E73C" w14:textId="7B9D08FA" w:rsidR="00992562" w:rsidRPr="00936A0C" w:rsidRDefault="00936A0C" w:rsidP="00992562">
      <w:pPr>
        <w:pStyle w:val="Text"/>
        <w:numPr>
          <w:ilvl w:val="1"/>
          <w:numId w:val="1"/>
        </w:numPr>
        <w:rPr>
          <w:sz w:val="24"/>
          <w:szCs w:val="24"/>
          <w:lang w:val="en-CA"/>
        </w:rPr>
      </w:pPr>
      <w:r w:rsidRPr="00936A0C">
        <w:rPr>
          <w:sz w:val="24"/>
          <w:szCs w:val="24"/>
          <w:lang w:val="en-CA"/>
        </w:rPr>
        <w:t>New users can create accounts by providing necessary information.</w:t>
      </w:r>
    </w:p>
    <w:p w14:paraId="6B64E8AE" w14:textId="77777777" w:rsidR="00936A0C" w:rsidRPr="00936A0C" w:rsidRDefault="00936A0C" w:rsidP="00936A0C">
      <w:pPr>
        <w:pStyle w:val="Text"/>
        <w:numPr>
          <w:ilvl w:val="0"/>
          <w:numId w:val="1"/>
        </w:numPr>
        <w:rPr>
          <w:sz w:val="24"/>
          <w:szCs w:val="24"/>
          <w:lang w:val="en-CA"/>
        </w:rPr>
      </w:pPr>
      <w:r w:rsidRPr="00936A0C">
        <w:rPr>
          <w:b/>
          <w:bCs/>
          <w:sz w:val="24"/>
          <w:szCs w:val="24"/>
          <w:lang w:val="en-CA"/>
        </w:rPr>
        <w:t>User Profile:</w:t>
      </w:r>
    </w:p>
    <w:p w14:paraId="193F5DAA" w14:textId="7A931246" w:rsidR="00936A0C" w:rsidRPr="00936A0C" w:rsidRDefault="00936A0C" w:rsidP="00936A0C">
      <w:pPr>
        <w:pStyle w:val="Text"/>
        <w:numPr>
          <w:ilvl w:val="1"/>
          <w:numId w:val="1"/>
        </w:numPr>
        <w:rPr>
          <w:sz w:val="24"/>
          <w:szCs w:val="24"/>
          <w:lang w:val="en-CA"/>
        </w:rPr>
      </w:pPr>
      <w:r w:rsidRPr="00936A0C">
        <w:rPr>
          <w:sz w:val="24"/>
          <w:szCs w:val="24"/>
          <w:lang w:val="en-CA"/>
        </w:rPr>
        <w:t>Registered users can update their profile information.</w:t>
      </w:r>
    </w:p>
    <w:p w14:paraId="1184FBB2" w14:textId="7103328E" w:rsidR="00992562" w:rsidRPr="000D4D1C" w:rsidRDefault="00936A0C" w:rsidP="00992562">
      <w:pPr>
        <w:pStyle w:val="Text"/>
        <w:numPr>
          <w:ilvl w:val="1"/>
          <w:numId w:val="1"/>
        </w:numPr>
        <w:rPr>
          <w:sz w:val="24"/>
          <w:szCs w:val="24"/>
          <w:lang w:val="en-CA"/>
        </w:rPr>
      </w:pPr>
      <w:r w:rsidRPr="000D4D1C">
        <w:rPr>
          <w:sz w:val="24"/>
          <w:szCs w:val="24"/>
          <w:lang w:val="en-CA"/>
        </w:rPr>
        <w:t>Registered users can also view</w:t>
      </w:r>
      <w:r w:rsidRPr="00936A0C">
        <w:rPr>
          <w:sz w:val="24"/>
          <w:szCs w:val="24"/>
          <w:lang w:val="en-CA"/>
        </w:rPr>
        <w:t xml:space="preserve"> past purchases</w:t>
      </w:r>
      <w:r w:rsidR="00320942" w:rsidRPr="000D4D1C">
        <w:rPr>
          <w:sz w:val="24"/>
          <w:szCs w:val="24"/>
          <w:lang w:val="en-CA"/>
        </w:rPr>
        <w:t>.</w:t>
      </w:r>
    </w:p>
    <w:p w14:paraId="7E9F98AF" w14:textId="50E33A80" w:rsidR="00992562" w:rsidRPr="00936A0C" w:rsidRDefault="00992562" w:rsidP="00992562">
      <w:pPr>
        <w:pStyle w:val="Text"/>
        <w:numPr>
          <w:ilvl w:val="0"/>
          <w:numId w:val="1"/>
        </w:numPr>
        <w:rPr>
          <w:sz w:val="24"/>
          <w:szCs w:val="24"/>
          <w:lang w:val="en-CA"/>
        </w:rPr>
      </w:pPr>
      <w:r w:rsidRPr="000D4D1C">
        <w:rPr>
          <w:b/>
          <w:bCs/>
          <w:sz w:val="24"/>
          <w:szCs w:val="24"/>
          <w:lang w:val="en-CA"/>
        </w:rPr>
        <w:t>Contact us Page:</w:t>
      </w:r>
    </w:p>
    <w:p w14:paraId="4BB16E41" w14:textId="4228790E" w:rsidR="00992562" w:rsidRPr="00936A0C" w:rsidRDefault="00992562" w:rsidP="00992562">
      <w:pPr>
        <w:pStyle w:val="Text"/>
        <w:numPr>
          <w:ilvl w:val="1"/>
          <w:numId w:val="1"/>
        </w:numPr>
        <w:rPr>
          <w:sz w:val="24"/>
          <w:szCs w:val="24"/>
          <w:lang w:val="en-CA"/>
        </w:rPr>
      </w:pPr>
      <w:r w:rsidRPr="000D4D1C">
        <w:rPr>
          <w:sz w:val="24"/>
          <w:szCs w:val="24"/>
          <w:lang w:val="en-CA"/>
        </w:rPr>
        <w:t>Users can get basic company information.</w:t>
      </w:r>
    </w:p>
    <w:p w14:paraId="70DF970A" w14:textId="25B8D9FD" w:rsidR="00992562" w:rsidRDefault="00992562" w:rsidP="00992562">
      <w:pPr>
        <w:pStyle w:val="Text"/>
        <w:numPr>
          <w:ilvl w:val="1"/>
          <w:numId w:val="1"/>
        </w:numPr>
        <w:rPr>
          <w:sz w:val="24"/>
          <w:szCs w:val="24"/>
          <w:lang w:val="en-CA"/>
        </w:rPr>
      </w:pPr>
      <w:r w:rsidRPr="000D4D1C">
        <w:rPr>
          <w:sz w:val="24"/>
          <w:szCs w:val="24"/>
          <w:lang w:val="en-CA"/>
        </w:rPr>
        <w:t>Users can fill in form to contact us.</w:t>
      </w:r>
    </w:p>
    <w:p w14:paraId="30DD5899" w14:textId="0870D4B1" w:rsidR="00B211DD" w:rsidRPr="000D4D1C" w:rsidRDefault="00B211DD" w:rsidP="00B211DD">
      <w:pPr>
        <w:pStyle w:val="Text"/>
        <w:ind w:left="720"/>
        <w:rPr>
          <w:sz w:val="24"/>
          <w:szCs w:val="24"/>
          <w:lang w:val="en-CA"/>
        </w:rPr>
      </w:pPr>
    </w:p>
    <w:p w14:paraId="3E041870" w14:textId="6AFFBFAD" w:rsidR="00B211DD" w:rsidRPr="00936A0C" w:rsidRDefault="00B211DD" w:rsidP="00B211DD">
      <w:pPr>
        <w:pStyle w:val="Text"/>
        <w:numPr>
          <w:ilvl w:val="0"/>
          <w:numId w:val="1"/>
        </w:numPr>
        <w:rPr>
          <w:sz w:val="24"/>
          <w:szCs w:val="24"/>
          <w:lang w:val="en-CA"/>
        </w:rPr>
      </w:pPr>
      <w:r>
        <w:rPr>
          <w:b/>
          <w:bCs/>
          <w:sz w:val="24"/>
          <w:szCs w:val="24"/>
          <w:lang w:val="en-CA"/>
        </w:rPr>
        <w:t xml:space="preserve">Admin </w:t>
      </w:r>
      <w:r w:rsidRPr="000D4D1C">
        <w:rPr>
          <w:b/>
          <w:bCs/>
          <w:sz w:val="24"/>
          <w:szCs w:val="24"/>
          <w:lang w:val="en-CA"/>
        </w:rPr>
        <w:t>Page:</w:t>
      </w:r>
    </w:p>
    <w:p w14:paraId="791967A3" w14:textId="1584E6E8" w:rsidR="00B211DD" w:rsidRDefault="00B211DD" w:rsidP="00B211DD">
      <w:pPr>
        <w:pStyle w:val="Text"/>
        <w:numPr>
          <w:ilvl w:val="1"/>
          <w:numId w:val="1"/>
        </w:numPr>
        <w:rPr>
          <w:sz w:val="24"/>
          <w:szCs w:val="24"/>
          <w:lang w:val="en-CA"/>
        </w:rPr>
      </w:pPr>
      <w:r>
        <w:rPr>
          <w:sz w:val="24"/>
          <w:szCs w:val="24"/>
          <w:lang w:val="en-CA"/>
        </w:rPr>
        <w:t>Admin is able to manage users, events and artists.</w:t>
      </w:r>
    </w:p>
    <w:p w14:paraId="19A48D8A" w14:textId="77777777" w:rsidR="003446D2" w:rsidRDefault="003446D2" w:rsidP="003446D2">
      <w:pPr>
        <w:pStyle w:val="Text"/>
        <w:rPr>
          <w:lang w:val="en-CA"/>
        </w:rPr>
      </w:pPr>
    </w:p>
    <w:p w14:paraId="1514CF9D" w14:textId="77777777" w:rsidR="003446D2" w:rsidRDefault="003446D2" w:rsidP="003446D2">
      <w:pPr>
        <w:pStyle w:val="Text"/>
        <w:rPr>
          <w:lang w:val="en-CA"/>
        </w:rPr>
      </w:pPr>
    </w:p>
    <w:p w14:paraId="6062944B" w14:textId="77777777" w:rsidR="003446D2" w:rsidRDefault="003446D2" w:rsidP="003446D2">
      <w:pPr>
        <w:pStyle w:val="Text"/>
        <w:rPr>
          <w:lang w:val="en-CA"/>
        </w:rPr>
      </w:pPr>
    </w:p>
    <w:p w14:paraId="055A30B2" w14:textId="77777777" w:rsidR="000D4D1C" w:rsidRDefault="000D4D1C" w:rsidP="003446D2">
      <w:pPr>
        <w:pStyle w:val="Text"/>
        <w:rPr>
          <w:lang w:val="en-CA"/>
        </w:rPr>
      </w:pPr>
    </w:p>
    <w:p w14:paraId="6A474218" w14:textId="77777777" w:rsidR="000D4D1C" w:rsidRDefault="000D4D1C" w:rsidP="003446D2">
      <w:pPr>
        <w:pStyle w:val="Text"/>
        <w:rPr>
          <w:lang w:val="en-CA"/>
        </w:rPr>
      </w:pPr>
    </w:p>
    <w:p w14:paraId="2D66B39B" w14:textId="77777777" w:rsidR="000D4D1C" w:rsidRDefault="000D4D1C" w:rsidP="003446D2">
      <w:pPr>
        <w:pStyle w:val="Text"/>
        <w:rPr>
          <w:lang w:val="en-CA"/>
        </w:rPr>
      </w:pPr>
    </w:p>
    <w:p w14:paraId="53127EF7" w14:textId="77777777" w:rsidR="000D4D1C" w:rsidRDefault="000D4D1C" w:rsidP="003446D2">
      <w:pPr>
        <w:pStyle w:val="Text"/>
        <w:rPr>
          <w:lang w:val="en-CA"/>
        </w:rPr>
      </w:pPr>
    </w:p>
    <w:p w14:paraId="4542AD97" w14:textId="77777777" w:rsidR="000D4D1C" w:rsidRDefault="000D4D1C" w:rsidP="003446D2">
      <w:pPr>
        <w:pStyle w:val="Text"/>
        <w:rPr>
          <w:lang w:val="en-CA"/>
        </w:rPr>
      </w:pPr>
    </w:p>
    <w:p w14:paraId="6A70175E" w14:textId="77777777" w:rsidR="000D4D1C" w:rsidRDefault="000D4D1C" w:rsidP="003446D2">
      <w:pPr>
        <w:pStyle w:val="Text"/>
        <w:rPr>
          <w:lang w:val="en-CA"/>
        </w:rPr>
      </w:pPr>
    </w:p>
    <w:p w14:paraId="71ABC3F9" w14:textId="77777777" w:rsidR="000D4D1C" w:rsidRDefault="000D4D1C" w:rsidP="003446D2">
      <w:pPr>
        <w:pStyle w:val="Text"/>
        <w:rPr>
          <w:lang w:val="en-CA"/>
        </w:rPr>
      </w:pPr>
    </w:p>
    <w:p w14:paraId="7E8262C3" w14:textId="77777777" w:rsidR="000D4D1C" w:rsidRDefault="000D4D1C" w:rsidP="003446D2">
      <w:pPr>
        <w:pStyle w:val="Text"/>
        <w:rPr>
          <w:lang w:val="en-CA"/>
        </w:rPr>
      </w:pPr>
    </w:p>
    <w:p w14:paraId="64FC484D" w14:textId="77777777" w:rsidR="003446D2" w:rsidRDefault="003446D2" w:rsidP="003446D2">
      <w:pPr>
        <w:pStyle w:val="Heading5"/>
        <w:rPr>
          <w:lang w:val="en-CA"/>
        </w:rPr>
      </w:pPr>
    </w:p>
    <w:p w14:paraId="66AB2F40" w14:textId="3D6E95ED" w:rsidR="003446D2" w:rsidRPr="000D4D1C" w:rsidRDefault="003446D2" w:rsidP="003446D2">
      <w:pPr>
        <w:pStyle w:val="Heading5"/>
        <w:rPr>
          <w:sz w:val="32"/>
          <w:szCs w:val="32"/>
          <w:lang w:val="en-CA"/>
        </w:rPr>
      </w:pPr>
      <w:r w:rsidRPr="000D4D1C">
        <w:rPr>
          <w:sz w:val="32"/>
          <w:szCs w:val="32"/>
          <w:lang w:val="en-CA"/>
        </w:rPr>
        <w:t>Overall workflow:</w:t>
      </w:r>
    </w:p>
    <w:p w14:paraId="362ABA6D" w14:textId="77777777" w:rsidR="003446D2" w:rsidRDefault="003446D2" w:rsidP="003446D2">
      <w:pPr>
        <w:rPr>
          <w:lang w:val="en-CA"/>
        </w:rPr>
      </w:pPr>
    </w:p>
    <w:p w14:paraId="26783678" w14:textId="4DAB3E4D" w:rsidR="003446D2" w:rsidRPr="003446D2" w:rsidRDefault="003446D2" w:rsidP="00F93254">
      <w:pPr>
        <w:rPr>
          <w:lang w:val="en-CA"/>
        </w:rPr>
      </w:pPr>
    </w:p>
    <w:p w14:paraId="43132A54" w14:textId="77777777" w:rsidR="003446D2" w:rsidRDefault="003446D2" w:rsidP="003446D2">
      <w:pPr>
        <w:numPr>
          <w:ilvl w:val="0"/>
          <w:numId w:val="3"/>
        </w:numPr>
        <w:rPr>
          <w:lang w:val="en-CA"/>
        </w:rPr>
      </w:pPr>
      <w:r w:rsidRPr="003446D2">
        <w:rPr>
          <w:lang w:val="en-CA"/>
        </w:rPr>
        <w:t>Users start on the Home Page.</w:t>
      </w:r>
    </w:p>
    <w:p w14:paraId="40B2CD24" w14:textId="676CFC48" w:rsidR="00E07A6F" w:rsidRPr="003446D2" w:rsidRDefault="00E07A6F" w:rsidP="00E07A6F">
      <w:pPr>
        <w:ind w:left="720"/>
        <w:rPr>
          <w:lang w:val="en-CA"/>
        </w:rPr>
      </w:pPr>
    </w:p>
    <w:p w14:paraId="514BBE0B" w14:textId="77777777" w:rsidR="003446D2" w:rsidRDefault="003446D2" w:rsidP="003446D2">
      <w:pPr>
        <w:numPr>
          <w:ilvl w:val="0"/>
          <w:numId w:val="3"/>
        </w:numPr>
        <w:rPr>
          <w:lang w:val="en-CA"/>
        </w:rPr>
      </w:pPr>
      <w:r w:rsidRPr="003446D2">
        <w:rPr>
          <w:lang w:val="en-CA"/>
        </w:rPr>
        <w:t>They can either search for events directly from the Home Page or explore featured events.</w:t>
      </w:r>
    </w:p>
    <w:p w14:paraId="15DFAF23" w14:textId="77777777" w:rsidR="00E07A6F" w:rsidRDefault="00E07A6F" w:rsidP="00E07A6F">
      <w:pPr>
        <w:pStyle w:val="ListParagraph"/>
        <w:rPr>
          <w:lang w:val="en-CA"/>
        </w:rPr>
      </w:pPr>
    </w:p>
    <w:p w14:paraId="33D5385A" w14:textId="77777777" w:rsidR="00E07A6F" w:rsidRPr="003446D2" w:rsidRDefault="00E07A6F" w:rsidP="00E07A6F">
      <w:pPr>
        <w:ind w:left="720"/>
        <w:rPr>
          <w:lang w:val="en-CA"/>
        </w:rPr>
      </w:pPr>
    </w:p>
    <w:p w14:paraId="61C68A8E" w14:textId="5B7F6D19" w:rsidR="003446D2" w:rsidRDefault="003446D2" w:rsidP="003446D2">
      <w:pPr>
        <w:numPr>
          <w:ilvl w:val="0"/>
          <w:numId w:val="3"/>
        </w:numPr>
        <w:rPr>
          <w:lang w:val="en-CA"/>
        </w:rPr>
      </w:pPr>
      <w:r w:rsidRPr="003446D2">
        <w:rPr>
          <w:lang w:val="en-CA"/>
        </w:rPr>
        <w:t>After a search, they view a list of events matching t</w:t>
      </w:r>
      <w:r w:rsidR="00E07A6F">
        <w:rPr>
          <w:lang w:val="en-CA"/>
        </w:rPr>
        <w:t xml:space="preserve">heir </w:t>
      </w:r>
      <w:r w:rsidR="005071FC">
        <w:rPr>
          <w:lang w:val="en-CA"/>
        </w:rPr>
        <w:t>keyword</w:t>
      </w:r>
      <w:r w:rsidRPr="003446D2">
        <w:rPr>
          <w:lang w:val="en-CA"/>
        </w:rPr>
        <w:t xml:space="preserve"> in the Search Results section.</w:t>
      </w:r>
    </w:p>
    <w:p w14:paraId="7DBA0A90" w14:textId="77777777" w:rsidR="00E07A6F" w:rsidRPr="003446D2" w:rsidRDefault="00E07A6F" w:rsidP="00E07A6F">
      <w:pPr>
        <w:ind w:left="720"/>
        <w:rPr>
          <w:lang w:val="en-CA"/>
        </w:rPr>
      </w:pPr>
    </w:p>
    <w:p w14:paraId="18BE4C45" w14:textId="0F36023D" w:rsidR="003446D2" w:rsidRDefault="003446D2" w:rsidP="003446D2">
      <w:pPr>
        <w:numPr>
          <w:ilvl w:val="0"/>
          <w:numId w:val="3"/>
        </w:numPr>
        <w:rPr>
          <w:lang w:val="en-CA"/>
        </w:rPr>
      </w:pPr>
      <w:r w:rsidRPr="003446D2">
        <w:rPr>
          <w:lang w:val="en-CA"/>
        </w:rPr>
        <w:t xml:space="preserve">Users can click on specific events to access </w:t>
      </w:r>
      <w:r w:rsidR="005071FC">
        <w:rPr>
          <w:lang w:val="en-CA"/>
        </w:rPr>
        <w:t>its</w:t>
      </w:r>
      <w:r w:rsidRPr="003446D2">
        <w:rPr>
          <w:lang w:val="en-CA"/>
        </w:rPr>
        <w:t xml:space="preserve"> details</w:t>
      </w:r>
      <w:r w:rsidR="005071FC">
        <w:rPr>
          <w:lang w:val="en-CA"/>
        </w:rPr>
        <w:t>.</w:t>
      </w:r>
    </w:p>
    <w:p w14:paraId="04E9F8F2" w14:textId="77777777" w:rsidR="00E07A6F" w:rsidRDefault="00E07A6F" w:rsidP="00E07A6F">
      <w:pPr>
        <w:pStyle w:val="ListParagraph"/>
        <w:rPr>
          <w:lang w:val="en-CA"/>
        </w:rPr>
      </w:pPr>
    </w:p>
    <w:p w14:paraId="0D1BF746" w14:textId="77777777" w:rsidR="00E07A6F" w:rsidRPr="003446D2" w:rsidRDefault="00E07A6F" w:rsidP="00E07A6F">
      <w:pPr>
        <w:ind w:left="720"/>
        <w:rPr>
          <w:lang w:val="en-CA"/>
        </w:rPr>
      </w:pPr>
    </w:p>
    <w:p w14:paraId="285B3482" w14:textId="517CCC7E" w:rsidR="00E07A6F" w:rsidRDefault="003446D2" w:rsidP="00870C45">
      <w:pPr>
        <w:numPr>
          <w:ilvl w:val="0"/>
          <w:numId w:val="3"/>
        </w:numPr>
        <w:rPr>
          <w:lang w:val="en-CA"/>
        </w:rPr>
      </w:pPr>
      <w:r w:rsidRPr="003446D2">
        <w:rPr>
          <w:lang w:val="en-CA"/>
        </w:rPr>
        <w:t>On the Event Details Page</w:t>
      </w:r>
      <w:r w:rsidR="005071FC" w:rsidRPr="005071FC">
        <w:rPr>
          <w:lang w:val="en-CA"/>
        </w:rPr>
        <w:t>, they can view the event’s details and proceed to</w:t>
      </w:r>
      <w:r w:rsidRPr="003446D2">
        <w:rPr>
          <w:lang w:val="en-CA"/>
        </w:rPr>
        <w:t xml:space="preserve"> </w:t>
      </w:r>
      <w:r w:rsidR="005071FC">
        <w:rPr>
          <w:lang w:val="en-CA"/>
        </w:rPr>
        <w:t xml:space="preserve">ticket purchasing. </w:t>
      </w:r>
    </w:p>
    <w:p w14:paraId="7EAC00B1" w14:textId="77777777" w:rsidR="005071FC" w:rsidRPr="003446D2" w:rsidRDefault="005071FC" w:rsidP="005071FC">
      <w:pPr>
        <w:ind w:left="720"/>
        <w:rPr>
          <w:lang w:val="en-CA"/>
        </w:rPr>
      </w:pPr>
    </w:p>
    <w:p w14:paraId="7EC6C58D" w14:textId="77777777" w:rsidR="003446D2" w:rsidRDefault="003446D2" w:rsidP="003446D2">
      <w:pPr>
        <w:numPr>
          <w:ilvl w:val="0"/>
          <w:numId w:val="3"/>
        </w:numPr>
        <w:rPr>
          <w:lang w:val="en-CA"/>
        </w:rPr>
      </w:pPr>
      <w:r w:rsidRPr="003446D2">
        <w:rPr>
          <w:lang w:val="en-CA"/>
        </w:rPr>
        <w:t>Users then proceed to the Checkout Page, where they confirm the purchase and complete the transaction.</w:t>
      </w:r>
    </w:p>
    <w:p w14:paraId="0F001228" w14:textId="77777777" w:rsidR="00E07A6F" w:rsidRDefault="00E07A6F" w:rsidP="00E07A6F">
      <w:pPr>
        <w:pStyle w:val="ListParagraph"/>
        <w:rPr>
          <w:lang w:val="en-CA"/>
        </w:rPr>
      </w:pPr>
    </w:p>
    <w:p w14:paraId="1194A80F" w14:textId="77777777" w:rsidR="00E07A6F" w:rsidRPr="003446D2" w:rsidRDefault="00E07A6F" w:rsidP="00E07A6F">
      <w:pPr>
        <w:ind w:left="720"/>
        <w:rPr>
          <w:lang w:val="en-CA"/>
        </w:rPr>
      </w:pPr>
    </w:p>
    <w:p w14:paraId="2A95ACA8" w14:textId="77777777" w:rsidR="003446D2" w:rsidRDefault="003446D2" w:rsidP="003446D2">
      <w:pPr>
        <w:numPr>
          <w:ilvl w:val="0"/>
          <w:numId w:val="3"/>
        </w:numPr>
        <w:rPr>
          <w:lang w:val="en-CA"/>
        </w:rPr>
      </w:pPr>
      <w:r w:rsidRPr="003446D2">
        <w:rPr>
          <w:lang w:val="en-CA"/>
        </w:rPr>
        <w:t>If not authenticated, they are directed to the Login Page, where they can log in or register.</w:t>
      </w:r>
    </w:p>
    <w:p w14:paraId="7A28C40F" w14:textId="77777777" w:rsidR="00E07A6F" w:rsidRPr="003446D2" w:rsidRDefault="00E07A6F" w:rsidP="00E07A6F">
      <w:pPr>
        <w:ind w:left="720"/>
        <w:rPr>
          <w:lang w:val="en-CA"/>
        </w:rPr>
      </w:pPr>
    </w:p>
    <w:p w14:paraId="4B0D7B3A" w14:textId="77777777" w:rsidR="003446D2" w:rsidRDefault="003446D2" w:rsidP="003446D2">
      <w:pPr>
        <w:numPr>
          <w:ilvl w:val="0"/>
          <w:numId w:val="3"/>
        </w:numPr>
        <w:rPr>
          <w:lang w:val="en-CA"/>
        </w:rPr>
      </w:pPr>
      <w:r w:rsidRPr="003446D2">
        <w:rPr>
          <w:lang w:val="en-CA"/>
        </w:rPr>
        <w:t>After successful purchase, users receive confirmation on the Confirmation Page.</w:t>
      </w:r>
    </w:p>
    <w:p w14:paraId="2288536A" w14:textId="77777777" w:rsidR="00E07A6F" w:rsidRDefault="00E07A6F" w:rsidP="00E07A6F">
      <w:pPr>
        <w:pStyle w:val="ListParagraph"/>
        <w:rPr>
          <w:lang w:val="en-CA"/>
        </w:rPr>
      </w:pPr>
    </w:p>
    <w:p w14:paraId="702A5192" w14:textId="77777777" w:rsidR="00E07A6F" w:rsidRPr="003446D2" w:rsidRDefault="00E07A6F" w:rsidP="00E07A6F">
      <w:pPr>
        <w:ind w:left="720"/>
        <w:rPr>
          <w:lang w:val="en-CA"/>
        </w:rPr>
      </w:pPr>
    </w:p>
    <w:p w14:paraId="5F3D43E0" w14:textId="77777777" w:rsidR="003446D2" w:rsidRDefault="003446D2" w:rsidP="003446D2">
      <w:pPr>
        <w:numPr>
          <w:ilvl w:val="0"/>
          <w:numId w:val="3"/>
        </w:numPr>
        <w:rPr>
          <w:lang w:val="en-CA"/>
        </w:rPr>
      </w:pPr>
      <w:r w:rsidRPr="003446D2">
        <w:rPr>
          <w:lang w:val="en-CA"/>
        </w:rPr>
        <w:t>Registered users may also have access to a User Profile section for account management.</w:t>
      </w:r>
    </w:p>
    <w:p w14:paraId="6760C53C" w14:textId="77777777" w:rsidR="00B211DD" w:rsidRDefault="00B211DD" w:rsidP="00B211DD">
      <w:pPr>
        <w:ind w:left="720"/>
        <w:rPr>
          <w:lang w:val="en-CA"/>
        </w:rPr>
      </w:pPr>
    </w:p>
    <w:p w14:paraId="67420C94" w14:textId="17F57A55" w:rsidR="00B211DD" w:rsidRPr="003446D2" w:rsidRDefault="00B211DD" w:rsidP="00B211DD">
      <w:pPr>
        <w:numPr>
          <w:ilvl w:val="0"/>
          <w:numId w:val="3"/>
        </w:numPr>
        <w:rPr>
          <w:lang w:val="en-CA"/>
        </w:rPr>
      </w:pPr>
      <w:r>
        <w:rPr>
          <w:lang w:val="en-CA"/>
        </w:rPr>
        <w:t>A separate admin page is accessible by login on using admin email/password</w:t>
      </w:r>
      <w:r>
        <w:rPr>
          <w:lang w:val="en-CA"/>
        </w:rPr>
        <w:br/>
        <w:t>that allows the admin to edit/delete users, events and artists</w:t>
      </w:r>
      <w:r w:rsidR="00CC2E3D">
        <w:rPr>
          <w:lang w:val="en-CA"/>
        </w:rPr>
        <w:t>.</w:t>
      </w:r>
    </w:p>
    <w:p w14:paraId="6F03BE69" w14:textId="77777777" w:rsidR="00B211DD" w:rsidRPr="003446D2" w:rsidRDefault="00B211DD" w:rsidP="00B211DD">
      <w:pPr>
        <w:ind w:left="720"/>
        <w:rPr>
          <w:lang w:val="en-CA"/>
        </w:rPr>
      </w:pPr>
    </w:p>
    <w:p w14:paraId="22A6B654" w14:textId="723E7A71" w:rsidR="003446D2" w:rsidRPr="003446D2" w:rsidRDefault="003446D2" w:rsidP="00B211DD">
      <w:pPr>
        <w:ind w:left="360"/>
        <w:rPr>
          <w:lang w:val="en-CA"/>
        </w:rPr>
      </w:pPr>
    </w:p>
    <w:p w14:paraId="19AEB3B9" w14:textId="77777777" w:rsidR="00992562" w:rsidRPr="00992562" w:rsidRDefault="00992562" w:rsidP="00992562">
      <w:pPr>
        <w:pStyle w:val="Text"/>
        <w:ind w:left="1080"/>
        <w:rPr>
          <w:lang w:val="en-CA"/>
        </w:rPr>
      </w:pPr>
    </w:p>
    <w:p w14:paraId="7A41EA4D" w14:textId="52CE1CB3" w:rsidR="00936A0C" w:rsidRDefault="00936A0C" w:rsidP="00C9514F">
      <w:pPr>
        <w:pStyle w:val="Text"/>
        <w:rPr>
          <w:lang w:val="en-CA"/>
        </w:rPr>
      </w:pPr>
    </w:p>
    <w:p w14:paraId="488E2779" w14:textId="77777777" w:rsidR="005071FC" w:rsidRDefault="005071FC" w:rsidP="00C9514F">
      <w:pPr>
        <w:pStyle w:val="Text"/>
        <w:rPr>
          <w:lang w:val="en-CA"/>
        </w:rPr>
      </w:pPr>
    </w:p>
    <w:p w14:paraId="12E2489A" w14:textId="77777777" w:rsidR="005071FC" w:rsidRDefault="005071FC" w:rsidP="00C9514F">
      <w:pPr>
        <w:pStyle w:val="Text"/>
        <w:rPr>
          <w:lang w:val="en-CA"/>
        </w:rPr>
      </w:pPr>
    </w:p>
    <w:p w14:paraId="638C9BFB" w14:textId="77777777" w:rsidR="005071FC" w:rsidRDefault="005071FC" w:rsidP="00C9514F">
      <w:pPr>
        <w:pStyle w:val="Text"/>
        <w:rPr>
          <w:lang w:val="en-CA"/>
        </w:rPr>
      </w:pPr>
    </w:p>
    <w:p w14:paraId="178B3E39" w14:textId="77777777" w:rsidR="005071FC" w:rsidRDefault="005071FC" w:rsidP="00C9514F">
      <w:pPr>
        <w:pStyle w:val="Text"/>
        <w:rPr>
          <w:lang w:val="en-CA"/>
        </w:rPr>
      </w:pPr>
    </w:p>
    <w:p w14:paraId="27D645AF" w14:textId="77777777" w:rsidR="005071FC" w:rsidRDefault="005071FC" w:rsidP="00C9514F">
      <w:pPr>
        <w:pStyle w:val="Text"/>
        <w:rPr>
          <w:lang w:val="en-CA"/>
        </w:rPr>
      </w:pPr>
    </w:p>
    <w:p w14:paraId="598D444F" w14:textId="77777777" w:rsidR="005071FC" w:rsidRDefault="005071FC" w:rsidP="00C9514F">
      <w:pPr>
        <w:pStyle w:val="Text"/>
        <w:rPr>
          <w:lang w:val="en-CA"/>
        </w:rPr>
      </w:pPr>
    </w:p>
    <w:p w14:paraId="74AB300D" w14:textId="29C55329" w:rsidR="005071FC" w:rsidRDefault="001C1CF5" w:rsidP="005071FC">
      <w:pPr>
        <w:pStyle w:val="Heading5"/>
        <w:rPr>
          <w:lang w:val="en-CA"/>
        </w:rPr>
      </w:pPr>
      <w:r>
        <w:rPr>
          <w:lang w:val="en-CA"/>
        </w:rPr>
        <w:t>Communications:</w:t>
      </w:r>
    </w:p>
    <w:p w14:paraId="253B658C" w14:textId="77777777" w:rsidR="001C1CF5" w:rsidRDefault="001C1CF5" w:rsidP="001C1CF5">
      <w:pPr>
        <w:rPr>
          <w:lang w:val="en-CA"/>
        </w:rPr>
      </w:pPr>
    </w:p>
    <w:p w14:paraId="73CA090B" w14:textId="77777777" w:rsidR="007B693E" w:rsidRPr="007B693E" w:rsidRDefault="007B693E" w:rsidP="007B693E">
      <w:pPr>
        <w:rPr>
          <w:lang w:val="en-CA"/>
        </w:rPr>
      </w:pPr>
      <w:r w:rsidRPr="007B693E">
        <w:rPr>
          <w:b/>
          <w:bCs/>
          <w:lang w:val="en-CA"/>
        </w:rPr>
        <w:t>16/10/2023</w:t>
      </w:r>
      <w:r w:rsidRPr="007B693E">
        <w:rPr>
          <w:lang w:val="en-CA"/>
        </w:rPr>
        <w:t>:</w:t>
      </w:r>
    </w:p>
    <w:p w14:paraId="28C9CFDA" w14:textId="77777777" w:rsidR="007B693E" w:rsidRPr="007B693E" w:rsidRDefault="007B693E" w:rsidP="007B693E">
      <w:pPr>
        <w:numPr>
          <w:ilvl w:val="0"/>
          <w:numId w:val="4"/>
        </w:numPr>
        <w:rPr>
          <w:lang w:val="en-CA"/>
        </w:rPr>
      </w:pPr>
      <w:r w:rsidRPr="007B693E">
        <w:rPr>
          <w:lang w:val="en-CA"/>
        </w:rPr>
        <w:t>Sophie started the wireframe and planned to continue, discussing design with the team.</w:t>
      </w:r>
    </w:p>
    <w:p w14:paraId="6137A467" w14:textId="77777777" w:rsidR="007B693E" w:rsidRPr="007B693E" w:rsidRDefault="007B693E" w:rsidP="007B693E">
      <w:pPr>
        <w:numPr>
          <w:ilvl w:val="0"/>
          <w:numId w:val="4"/>
        </w:numPr>
        <w:rPr>
          <w:lang w:val="en-CA"/>
        </w:rPr>
      </w:pPr>
      <w:r w:rsidRPr="007B693E">
        <w:rPr>
          <w:lang w:val="en-CA"/>
        </w:rPr>
        <w:t>Bo Kyung began working on an ERD but had issues setting up a database.</w:t>
      </w:r>
    </w:p>
    <w:p w14:paraId="2EAAE4D3" w14:textId="77777777" w:rsidR="007B693E" w:rsidRPr="007B693E" w:rsidRDefault="007B693E" w:rsidP="007B693E">
      <w:pPr>
        <w:numPr>
          <w:ilvl w:val="0"/>
          <w:numId w:val="4"/>
        </w:numPr>
        <w:rPr>
          <w:lang w:val="en-CA"/>
        </w:rPr>
      </w:pPr>
      <w:r w:rsidRPr="007B693E">
        <w:rPr>
          <w:lang w:val="en-CA"/>
        </w:rPr>
        <w:t>Nicholas worked on compiling research plaintext for the initial milestone.</w:t>
      </w:r>
    </w:p>
    <w:p w14:paraId="6D195196" w14:textId="77777777" w:rsidR="007B693E" w:rsidRPr="007B693E" w:rsidRDefault="007B693E" w:rsidP="007B693E">
      <w:pPr>
        <w:rPr>
          <w:lang w:val="en-CA"/>
        </w:rPr>
      </w:pPr>
      <w:r w:rsidRPr="007B693E">
        <w:rPr>
          <w:b/>
          <w:bCs/>
          <w:lang w:val="en-CA"/>
        </w:rPr>
        <w:t>17/10/2023</w:t>
      </w:r>
      <w:r w:rsidRPr="007B693E">
        <w:rPr>
          <w:lang w:val="en-CA"/>
        </w:rPr>
        <w:t>:</w:t>
      </w:r>
    </w:p>
    <w:p w14:paraId="7F5BC6A6" w14:textId="77777777" w:rsidR="007B693E" w:rsidRPr="007B693E" w:rsidRDefault="007B693E" w:rsidP="007B693E">
      <w:pPr>
        <w:numPr>
          <w:ilvl w:val="0"/>
          <w:numId w:val="5"/>
        </w:numPr>
        <w:rPr>
          <w:lang w:val="en-CA"/>
        </w:rPr>
      </w:pPr>
      <w:r w:rsidRPr="007B693E">
        <w:rPr>
          <w:lang w:val="en-CA"/>
        </w:rPr>
        <w:t>Sophie completed the home page design and moved on to the individual event page.</w:t>
      </w:r>
    </w:p>
    <w:p w14:paraId="7EE0C25D" w14:textId="77777777" w:rsidR="007B693E" w:rsidRPr="007B693E" w:rsidRDefault="007B693E" w:rsidP="007B693E">
      <w:pPr>
        <w:numPr>
          <w:ilvl w:val="0"/>
          <w:numId w:val="5"/>
        </w:numPr>
        <w:rPr>
          <w:lang w:val="en-CA"/>
        </w:rPr>
      </w:pPr>
      <w:r w:rsidRPr="007B693E">
        <w:rPr>
          <w:lang w:val="en-CA"/>
        </w:rPr>
        <w:t>Bo Kyung updated the ERD.</w:t>
      </w:r>
    </w:p>
    <w:p w14:paraId="0F8D77ED" w14:textId="77777777" w:rsidR="007B693E" w:rsidRPr="007B693E" w:rsidRDefault="007B693E" w:rsidP="007B693E">
      <w:pPr>
        <w:numPr>
          <w:ilvl w:val="0"/>
          <w:numId w:val="5"/>
        </w:numPr>
        <w:rPr>
          <w:lang w:val="en-CA"/>
        </w:rPr>
      </w:pPr>
      <w:r w:rsidRPr="007B693E">
        <w:rPr>
          <w:lang w:val="en-CA"/>
        </w:rPr>
        <w:t>Nicholas finished the research plaintext and started designing contact us and user settings pages.</w:t>
      </w:r>
    </w:p>
    <w:p w14:paraId="413E889A" w14:textId="77777777" w:rsidR="007B693E" w:rsidRPr="007B693E" w:rsidRDefault="007B693E" w:rsidP="007B693E">
      <w:pPr>
        <w:rPr>
          <w:lang w:val="en-CA"/>
        </w:rPr>
      </w:pPr>
      <w:r w:rsidRPr="007B693E">
        <w:rPr>
          <w:b/>
          <w:bCs/>
          <w:lang w:val="en-CA"/>
        </w:rPr>
        <w:t>18/10/2023</w:t>
      </w:r>
      <w:r w:rsidRPr="007B693E">
        <w:rPr>
          <w:lang w:val="en-CA"/>
        </w:rPr>
        <w:t>:</w:t>
      </w:r>
    </w:p>
    <w:p w14:paraId="170B5D0E" w14:textId="77777777" w:rsidR="007B693E" w:rsidRPr="007B693E" w:rsidRDefault="007B693E" w:rsidP="007B693E">
      <w:pPr>
        <w:numPr>
          <w:ilvl w:val="0"/>
          <w:numId w:val="6"/>
        </w:numPr>
        <w:rPr>
          <w:lang w:val="en-CA"/>
        </w:rPr>
      </w:pPr>
      <w:r w:rsidRPr="007B693E">
        <w:rPr>
          <w:lang w:val="en-CA"/>
        </w:rPr>
        <w:t>Sophie finished various pages, fine-tuned the wireframe, and began coding.</w:t>
      </w:r>
    </w:p>
    <w:p w14:paraId="29FDA526" w14:textId="77777777" w:rsidR="007B693E" w:rsidRPr="007B693E" w:rsidRDefault="007B693E" w:rsidP="007B693E">
      <w:pPr>
        <w:numPr>
          <w:ilvl w:val="0"/>
          <w:numId w:val="6"/>
        </w:numPr>
        <w:rPr>
          <w:lang w:val="en-CA"/>
        </w:rPr>
      </w:pPr>
      <w:r w:rsidRPr="007B693E">
        <w:rPr>
          <w:lang w:val="en-CA"/>
        </w:rPr>
        <w:t>Bo Kyung reviewed phpMyAdmin for the database and started coding.</w:t>
      </w:r>
    </w:p>
    <w:p w14:paraId="02B56C17" w14:textId="77777777" w:rsidR="007B693E" w:rsidRPr="007B693E" w:rsidRDefault="007B693E" w:rsidP="007B693E">
      <w:pPr>
        <w:numPr>
          <w:ilvl w:val="0"/>
          <w:numId w:val="6"/>
        </w:numPr>
        <w:rPr>
          <w:lang w:val="en-CA"/>
        </w:rPr>
      </w:pPr>
      <w:r w:rsidRPr="007B693E">
        <w:rPr>
          <w:lang w:val="en-CA"/>
        </w:rPr>
        <w:t>Nicholas finished contact us and user settings pages, then started coding.</w:t>
      </w:r>
    </w:p>
    <w:p w14:paraId="05005433" w14:textId="77777777" w:rsidR="007B693E" w:rsidRPr="007B693E" w:rsidRDefault="007B693E" w:rsidP="007B693E">
      <w:pPr>
        <w:rPr>
          <w:lang w:val="en-CA"/>
        </w:rPr>
      </w:pPr>
      <w:r w:rsidRPr="007B693E">
        <w:rPr>
          <w:b/>
          <w:bCs/>
          <w:lang w:val="en-CA"/>
        </w:rPr>
        <w:t>20/10/2023</w:t>
      </w:r>
      <w:r w:rsidRPr="007B693E">
        <w:rPr>
          <w:lang w:val="en-CA"/>
        </w:rPr>
        <w:t>:</w:t>
      </w:r>
    </w:p>
    <w:p w14:paraId="78AAD196" w14:textId="77777777" w:rsidR="007B693E" w:rsidRPr="007B693E" w:rsidRDefault="007B693E" w:rsidP="007B693E">
      <w:pPr>
        <w:numPr>
          <w:ilvl w:val="0"/>
          <w:numId w:val="7"/>
        </w:numPr>
        <w:rPr>
          <w:lang w:val="en-CA"/>
        </w:rPr>
      </w:pPr>
      <w:r w:rsidRPr="007B693E">
        <w:rPr>
          <w:lang w:val="en-CA"/>
        </w:rPr>
        <w:t>Sophie worked on the header and footer.</w:t>
      </w:r>
    </w:p>
    <w:p w14:paraId="4C376D02" w14:textId="77777777" w:rsidR="007B693E" w:rsidRPr="007B693E" w:rsidRDefault="007B693E" w:rsidP="007B693E">
      <w:pPr>
        <w:numPr>
          <w:ilvl w:val="0"/>
          <w:numId w:val="7"/>
        </w:numPr>
        <w:rPr>
          <w:lang w:val="en-CA"/>
        </w:rPr>
      </w:pPr>
      <w:r w:rsidRPr="007B693E">
        <w:rPr>
          <w:lang w:val="en-CA"/>
        </w:rPr>
        <w:t>Bo Kyung tackled the Contact Us and User Login/Sign Up.</w:t>
      </w:r>
    </w:p>
    <w:p w14:paraId="055DD227" w14:textId="77777777" w:rsidR="007B693E" w:rsidRPr="007B693E" w:rsidRDefault="007B693E" w:rsidP="007B693E">
      <w:pPr>
        <w:numPr>
          <w:ilvl w:val="0"/>
          <w:numId w:val="7"/>
        </w:numPr>
        <w:rPr>
          <w:lang w:val="en-CA"/>
        </w:rPr>
      </w:pPr>
      <w:r w:rsidRPr="007B693E">
        <w:rPr>
          <w:lang w:val="en-CA"/>
        </w:rPr>
        <w:t>Nicholas focused on the Homepage and Event page.</w:t>
      </w:r>
    </w:p>
    <w:p w14:paraId="7B53CF46" w14:textId="77777777" w:rsidR="007B693E" w:rsidRPr="007B693E" w:rsidRDefault="007B693E" w:rsidP="007B693E">
      <w:pPr>
        <w:rPr>
          <w:lang w:val="en-CA"/>
        </w:rPr>
      </w:pPr>
      <w:r w:rsidRPr="007B693E">
        <w:rPr>
          <w:b/>
          <w:bCs/>
          <w:lang w:val="en-CA"/>
        </w:rPr>
        <w:t>23/10/2023</w:t>
      </w:r>
      <w:r w:rsidRPr="007B693E">
        <w:rPr>
          <w:lang w:val="en-CA"/>
        </w:rPr>
        <w:t>:</w:t>
      </w:r>
    </w:p>
    <w:p w14:paraId="5943979B" w14:textId="77777777" w:rsidR="007B693E" w:rsidRPr="007B693E" w:rsidRDefault="007B693E" w:rsidP="007B693E">
      <w:pPr>
        <w:numPr>
          <w:ilvl w:val="0"/>
          <w:numId w:val="8"/>
        </w:numPr>
        <w:rPr>
          <w:lang w:val="en-CA"/>
        </w:rPr>
      </w:pPr>
      <w:r w:rsidRPr="007B693E">
        <w:rPr>
          <w:lang w:val="en-CA"/>
        </w:rPr>
        <w:t>Nicholas began the Homepage and Event page, linking with the header and footer.</w:t>
      </w:r>
    </w:p>
    <w:p w14:paraId="111BF3CC" w14:textId="77777777" w:rsidR="007B693E" w:rsidRPr="007B693E" w:rsidRDefault="007B693E" w:rsidP="007B693E">
      <w:pPr>
        <w:numPr>
          <w:ilvl w:val="0"/>
          <w:numId w:val="8"/>
        </w:numPr>
        <w:rPr>
          <w:lang w:val="en-CA"/>
        </w:rPr>
      </w:pPr>
      <w:r w:rsidRPr="007B693E">
        <w:rPr>
          <w:lang w:val="en-CA"/>
        </w:rPr>
        <w:t>Sophie started the header and footer, organizing files and integrating navigation elements.</w:t>
      </w:r>
    </w:p>
    <w:p w14:paraId="78648E75" w14:textId="77777777" w:rsidR="007B693E" w:rsidRPr="007B693E" w:rsidRDefault="007B693E" w:rsidP="007B693E">
      <w:pPr>
        <w:numPr>
          <w:ilvl w:val="0"/>
          <w:numId w:val="8"/>
        </w:numPr>
        <w:rPr>
          <w:lang w:val="en-CA"/>
        </w:rPr>
      </w:pPr>
      <w:r w:rsidRPr="007B693E">
        <w:rPr>
          <w:lang w:val="en-CA"/>
        </w:rPr>
        <w:t>Bo Kyung worked on login/signup/contact us pages and started PHP integration.</w:t>
      </w:r>
    </w:p>
    <w:p w14:paraId="44BA04EE" w14:textId="77777777" w:rsidR="007B693E" w:rsidRPr="007B693E" w:rsidRDefault="007B693E" w:rsidP="007B693E">
      <w:pPr>
        <w:rPr>
          <w:lang w:val="en-CA"/>
        </w:rPr>
      </w:pPr>
      <w:r w:rsidRPr="007B693E">
        <w:rPr>
          <w:b/>
          <w:bCs/>
          <w:lang w:val="en-CA"/>
        </w:rPr>
        <w:t>24/10/2023</w:t>
      </w:r>
      <w:r w:rsidRPr="007B693E">
        <w:rPr>
          <w:lang w:val="en-CA"/>
        </w:rPr>
        <w:t>:</w:t>
      </w:r>
    </w:p>
    <w:p w14:paraId="2F5C03FD" w14:textId="77777777" w:rsidR="007B693E" w:rsidRPr="007B693E" w:rsidRDefault="007B693E" w:rsidP="007B693E">
      <w:pPr>
        <w:numPr>
          <w:ilvl w:val="0"/>
          <w:numId w:val="9"/>
        </w:numPr>
        <w:rPr>
          <w:lang w:val="en-CA"/>
        </w:rPr>
      </w:pPr>
      <w:r w:rsidRPr="007B693E">
        <w:rPr>
          <w:lang w:val="en-CA"/>
        </w:rPr>
        <w:t>Sophie separated the header and footer into individual files and dealt with social media icons.</w:t>
      </w:r>
    </w:p>
    <w:p w14:paraId="7811DF77" w14:textId="77777777" w:rsidR="007B693E" w:rsidRPr="007B693E" w:rsidRDefault="007B693E" w:rsidP="007B693E">
      <w:pPr>
        <w:numPr>
          <w:ilvl w:val="0"/>
          <w:numId w:val="9"/>
        </w:numPr>
        <w:rPr>
          <w:lang w:val="en-CA"/>
        </w:rPr>
      </w:pPr>
      <w:r w:rsidRPr="007B693E">
        <w:rPr>
          <w:lang w:val="en-CA"/>
        </w:rPr>
        <w:t>Bo Kyung added headers/footers to existing pages and began adding PHP.</w:t>
      </w:r>
    </w:p>
    <w:p w14:paraId="60B6E146" w14:textId="77777777" w:rsidR="007B693E" w:rsidRPr="007B693E" w:rsidRDefault="007B693E" w:rsidP="007B693E">
      <w:pPr>
        <w:numPr>
          <w:ilvl w:val="0"/>
          <w:numId w:val="9"/>
        </w:numPr>
        <w:rPr>
          <w:lang w:val="en-CA"/>
        </w:rPr>
      </w:pPr>
      <w:r w:rsidRPr="007B693E">
        <w:rPr>
          <w:lang w:val="en-CA"/>
        </w:rPr>
        <w:t xml:space="preserve">Nicholas made styling adjustments and started work on the </w:t>
      </w:r>
      <w:proofErr w:type="spellStart"/>
      <w:r w:rsidRPr="007B693E">
        <w:rPr>
          <w:lang w:val="en-CA"/>
        </w:rPr>
        <w:t>eventPage.php</w:t>
      </w:r>
      <w:proofErr w:type="spellEnd"/>
      <w:r w:rsidRPr="007B693E">
        <w:rPr>
          <w:lang w:val="en-CA"/>
        </w:rPr>
        <w:t xml:space="preserve"> based on feedback.</w:t>
      </w:r>
    </w:p>
    <w:p w14:paraId="62ED1CCF" w14:textId="77777777" w:rsidR="007B693E" w:rsidRPr="007B693E" w:rsidRDefault="007B693E" w:rsidP="007B693E">
      <w:pPr>
        <w:rPr>
          <w:lang w:val="en-CA"/>
        </w:rPr>
      </w:pPr>
      <w:r w:rsidRPr="007B693E">
        <w:rPr>
          <w:b/>
          <w:bCs/>
          <w:lang w:val="en-CA"/>
        </w:rPr>
        <w:t>25/10/2023</w:t>
      </w:r>
      <w:r w:rsidRPr="007B693E">
        <w:rPr>
          <w:lang w:val="en-CA"/>
        </w:rPr>
        <w:t>:</w:t>
      </w:r>
    </w:p>
    <w:p w14:paraId="3D771DFF" w14:textId="77777777" w:rsidR="007B693E" w:rsidRPr="007B693E" w:rsidRDefault="007B693E" w:rsidP="007B693E">
      <w:pPr>
        <w:numPr>
          <w:ilvl w:val="0"/>
          <w:numId w:val="10"/>
        </w:numPr>
        <w:rPr>
          <w:lang w:val="en-CA"/>
        </w:rPr>
      </w:pPr>
      <w:r w:rsidRPr="007B693E">
        <w:rPr>
          <w:lang w:val="en-CA"/>
        </w:rPr>
        <w:t>Sophie worked on file separation, links, and fixing header styling.</w:t>
      </w:r>
    </w:p>
    <w:p w14:paraId="1DC68F96" w14:textId="77777777" w:rsidR="007B693E" w:rsidRPr="007B693E" w:rsidRDefault="007B693E" w:rsidP="007B693E">
      <w:pPr>
        <w:numPr>
          <w:ilvl w:val="0"/>
          <w:numId w:val="10"/>
        </w:numPr>
        <w:rPr>
          <w:lang w:val="en-CA"/>
        </w:rPr>
      </w:pPr>
      <w:r w:rsidRPr="007B693E">
        <w:rPr>
          <w:lang w:val="en-CA"/>
        </w:rPr>
        <w:t xml:space="preserve">Bo Kyung created </w:t>
      </w:r>
      <w:proofErr w:type="spellStart"/>
      <w:r w:rsidRPr="007B693E">
        <w:rPr>
          <w:lang w:val="en-CA"/>
        </w:rPr>
        <w:t>contact.php</w:t>
      </w:r>
      <w:proofErr w:type="spellEnd"/>
      <w:r w:rsidRPr="007B693E">
        <w:rPr>
          <w:lang w:val="en-CA"/>
        </w:rPr>
        <w:t xml:space="preserve"> and updated the ERD.</w:t>
      </w:r>
    </w:p>
    <w:p w14:paraId="657F4010" w14:textId="77777777" w:rsidR="007B693E" w:rsidRPr="007B693E" w:rsidRDefault="007B693E" w:rsidP="007B693E">
      <w:pPr>
        <w:numPr>
          <w:ilvl w:val="0"/>
          <w:numId w:val="10"/>
        </w:numPr>
        <w:rPr>
          <w:lang w:val="en-CA"/>
        </w:rPr>
      </w:pPr>
      <w:r w:rsidRPr="007B693E">
        <w:rPr>
          <w:lang w:val="en-CA"/>
        </w:rPr>
        <w:t>Nicholas made styling adjustments and began implementing PHP functionality.</w:t>
      </w:r>
    </w:p>
    <w:p w14:paraId="5DC98618" w14:textId="77777777" w:rsidR="007B693E" w:rsidRPr="007B693E" w:rsidRDefault="007B693E" w:rsidP="007B693E">
      <w:pPr>
        <w:rPr>
          <w:lang w:val="en-CA"/>
        </w:rPr>
      </w:pPr>
      <w:r w:rsidRPr="007B693E">
        <w:rPr>
          <w:b/>
          <w:bCs/>
          <w:lang w:val="en-CA"/>
        </w:rPr>
        <w:t>26/10/2023</w:t>
      </w:r>
      <w:r w:rsidRPr="007B693E">
        <w:rPr>
          <w:lang w:val="en-CA"/>
        </w:rPr>
        <w:t>:</w:t>
      </w:r>
    </w:p>
    <w:p w14:paraId="172A3038" w14:textId="77777777" w:rsidR="007B693E" w:rsidRPr="007B693E" w:rsidRDefault="007B693E" w:rsidP="007B693E">
      <w:pPr>
        <w:numPr>
          <w:ilvl w:val="0"/>
          <w:numId w:val="11"/>
        </w:numPr>
        <w:rPr>
          <w:lang w:val="en-CA"/>
        </w:rPr>
      </w:pPr>
      <w:r w:rsidRPr="007B693E">
        <w:rPr>
          <w:lang w:val="en-CA"/>
        </w:rPr>
        <w:t>Sophie fixed header/footer issues, created a user checkout page, and worked on search functionality.</w:t>
      </w:r>
    </w:p>
    <w:p w14:paraId="4888A497" w14:textId="77777777" w:rsidR="007B693E" w:rsidRPr="007B693E" w:rsidRDefault="007B693E" w:rsidP="007B693E">
      <w:pPr>
        <w:numPr>
          <w:ilvl w:val="0"/>
          <w:numId w:val="11"/>
        </w:numPr>
        <w:rPr>
          <w:lang w:val="en-CA"/>
        </w:rPr>
      </w:pPr>
      <w:r w:rsidRPr="007B693E">
        <w:rPr>
          <w:lang w:val="en-CA"/>
        </w:rPr>
        <w:t xml:space="preserve">Bo Kyung worked on </w:t>
      </w:r>
      <w:proofErr w:type="spellStart"/>
      <w:r w:rsidRPr="007B693E">
        <w:rPr>
          <w:lang w:val="en-CA"/>
        </w:rPr>
        <w:t>login.php</w:t>
      </w:r>
      <w:proofErr w:type="spellEnd"/>
      <w:r w:rsidRPr="007B693E">
        <w:rPr>
          <w:lang w:val="en-CA"/>
        </w:rPr>
        <w:t xml:space="preserve"> and database integration.</w:t>
      </w:r>
    </w:p>
    <w:p w14:paraId="3D1F234D" w14:textId="77777777" w:rsidR="007B693E" w:rsidRDefault="007B693E" w:rsidP="007B693E">
      <w:pPr>
        <w:numPr>
          <w:ilvl w:val="0"/>
          <w:numId w:val="11"/>
        </w:numPr>
        <w:rPr>
          <w:lang w:val="en-CA"/>
        </w:rPr>
      </w:pPr>
      <w:r w:rsidRPr="007B693E">
        <w:rPr>
          <w:lang w:val="en-CA"/>
        </w:rPr>
        <w:t>Nicholas re-implemented header and footer, also dealing with database integration.</w:t>
      </w:r>
    </w:p>
    <w:p w14:paraId="15615442" w14:textId="77777777" w:rsidR="006A2663" w:rsidRDefault="006A2663" w:rsidP="006A2663">
      <w:pPr>
        <w:rPr>
          <w:lang w:val="en-CA"/>
        </w:rPr>
      </w:pPr>
    </w:p>
    <w:p w14:paraId="20C9992C" w14:textId="77777777" w:rsidR="006A2663" w:rsidRDefault="006A2663" w:rsidP="006A2663">
      <w:pPr>
        <w:rPr>
          <w:lang w:val="en-CA"/>
        </w:rPr>
      </w:pPr>
    </w:p>
    <w:p w14:paraId="655BA84F" w14:textId="77777777" w:rsidR="006A2663" w:rsidRDefault="006A2663" w:rsidP="006A2663">
      <w:pPr>
        <w:pStyle w:val="Heading5"/>
        <w:rPr>
          <w:lang w:val="en-CA"/>
        </w:rPr>
      </w:pPr>
    </w:p>
    <w:p w14:paraId="104F4939" w14:textId="372560FA" w:rsidR="006A2663" w:rsidRDefault="006A2663" w:rsidP="006A2663">
      <w:pPr>
        <w:pStyle w:val="Heading5"/>
        <w:rPr>
          <w:lang w:val="en-CA"/>
        </w:rPr>
      </w:pPr>
      <w:r>
        <w:rPr>
          <w:lang w:val="en-CA"/>
        </w:rPr>
        <w:t>Communications</w:t>
      </w:r>
      <w:r>
        <w:rPr>
          <w:lang w:val="en-CA"/>
        </w:rPr>
        <w:t xml:space="preserve"> (continued):</w:t>
      </w:r>
    </w:p>
    <w:p w14:paraId="0BCB4629" w14:textId="77777777" w:rsidR="006A2663" w:rsidRPr="007B693E" w:rsidRDefault="006A2663" w:rsidP="006A2663">
      <w:pPr>
        <w:rPr>
          <w:lang w:val="en-CA"/>
        </w:rPr>
      </w:pPr>
    </w:p>
    <w:p w14:paraId="6E9A10C5" w14:textId="77777777" w:rsidR="007B693E" w:rsidRPr="007B693E" w:rsidRDefault="007B693E" w:rsidP="007B693E">
      <w:pPr>
        <w:rPr>
          <w:lang w:val="en-CA"/>
        </w:rPr>
      </w:pPr>
      <w:r w:rsidRPr="007B693E">
        <w:rPr>
          <w:b/>
          <w:bCs/>
          <w:lang w:val="en-CA"/>
        </w:rPr>
        <w:t>27/10/2023</w:t>
      </w:r>
      <w:r w:rsidRPr="007B693E">
        <w:rPr>
          <w:lang w:val="en-CA"/>
        </w:rPr>
        <w:t>:</w:t>
      </w:r>
    </w:p>
    <w:p w14:paraId="27824091" w14:textId="77777777" w:rsidR="007B693E" w:rsidRPr="007B693E" w:rsidRDefault="007B693E" w:rsidP="007B693E">
      <w:pPr>
        <w:numPr>
          <w:ilvl w:val="0"/>
          <w:numId w:val="12"/>
        </w:numPr>
        <w:rPr>
          <w:lang w:val="en-CA"/>
        </w:rPr>
      </w:pPr>
      <w:r w:rsidRPr="007B693E">
        <w:rPr>
          <w:lang w:val="en-CA"/>
        </w:rPr>
        <w:t>Sophie continued work on the navigation, login/logout code, and debugging.</w:t>
      </w:r>
    </w:p>
    <w:p w14:paraId="4AF3BCD6" w14:textId="77777777" w:rsidR="007B693E" w:rsidRPr="007B693E" w:rsidRDefault="007B693E" w:rsidP="007B693E">
      <w:pPr>
        <w:numPr>
          <w:ilvl w:val="0"/>
          <w:numId w:val="12"/>
        </w:numPr>
        <w:rPr>
          <w:lang w:val="en-CA"/>
        </w:rPr>
      </w:pPr>
      <w:r w:rsidRPr="007B693E">
        <w:rPr>
          <w:lang w:val="en-CA"/>
        </w:rPr>
        <w:t xml:space="preserve">Bo Kyung worked on login/signup and encountered issues with </w:t>
      </w:r>
      <w:proofErr w:type="spellStart"/>
      <w:r w:rsidRPr="007B693E">
        <w:rPr>
          <w:lang w:val="en-CA"/>
        </w:rPr>
        <w:t>accountStatus</w:t>
      </w:r>
      <w:proofErr w:type="spellEnd"/>
      <w:r w:rsidRPr="007B693E">
        <w:rPr>
          <w:lang w:val="en-CA"/>
        </w:rPr>
        <w:t>/</w:t>
      </w:r>
      <w:proofErr w:type="spellStart"/>
      <w:r w:rsidRPr="007B693E">
        <w:rPr>
          <w:lang w:val="en-CA"/>
        </w:rPr>
        <w:t>adminStatus</w:t>
      </w:r>
      <w:proofErr w:type="spellEnd"/>
      <w:r w:rsidRPr="007B693E">
        <w:rPr>
          <w:lang w:val="en-CA"/>
        </w:rPr>
        <w:t xml:space="preserve"> data.</w:t>
      </w:r>
    </w:p>
    <w:p w14:paraId="03A0467F" w14:textId="77777777" w:rsidR="007B693E" w:rsidRPr="007B693E" w:rsidRDefault="007B693E" w:rsidP="007B693E">
      <w:pPr>
        <w:numPr>
          <w:ilvl w:val="0"/>
          <w:numId w:val="12"/>
        </w:numPr>
        <w:rPr>
          <w:lang w:val="en-CA"/>
        </w:rPr>
      </w:pPr>
      <w:r w:rsidRPr="007B693E">
        <w:rPr>
          <w:lang w:val="en-CA"/>
        </w:rPr>
        <w:t>Nicholas made progress on the homepage, fixed styling, and worked on footer icons.</w:t>
      </w:r>
    </w:p>
    <w:p w14:paraId="36BD2711" w14:textId="77777777" w:rsidR="007B693E" w:rsidRPr="007B693E" w:rsidRDefault="007B693E" w:rsidP="007B693E">
      <w:pPr>
        <w:rPr>
          <w:lang w:val="en-CA"/>
        </w:rPr>
      </w:pPr>
      <w:r w:rsidRPr="007B693E">
        <w:rPr>
          <w:b/>
          <w:bCs/>
          <w:lang w:val="en-CA"/>
        </w:rPr>
        <w:t>30/10/2023</w:t>
      </w:r>
      <w:r w:rsidRPr="007B693E">
        <w:rPr>
          <w:lang w:val="en-CA"/>
        </w:rPr>
        <w:t>:</w:t>
      </w:r>
    </w:p>
    <w:p w14:paraId="1190821B" w14:textId="77777777" w:rsidR="007B693E" w:rsidRPr="007B693E" w:rsidRDefault="007B693E" w:rsidP="007B693E">
      <w:pPr>
        <w:numPr>
          <w:ilvl w:val="0"/>
          <w:numId w:val="13"/>
        </w:numPr>
        <w:rPr>
          <w:lang w:val="en-CA"/>
        </w:rPr>
      </w:pPr>
      <w:r w:rsidRPr="007B693E">
        <w:rPr>
          <w:lang w:val="en-CA"/>
        </w:rPr>
        <w:t>Sophie worked on the search bar, login/logout code, and checkout page.</w:t>
      </w:r>
    </w:p>
    <w:p w14:paraId="6FDC11DC" w14:textId="77777777" w:rsidR="007B693E" w:rsidRPr="007B693E" w:rsidRDefault="007B693E" w:rsidP="007B693E">
      <w:pPr>
        <w:numPr>
          <w:ilvl w:val="0"/>
          <w:numId w:val="13"/>
        </w:numPr>
        <w:rPr>
          <w:lang w:val="en-CA"/>
        </w:rPr>
      </w:pPr>
      <w:r w:rsidRPr="007B693E">
        <w:rPr>
          <w:lang w:val="en-CA"/>
        </w:rPr>
        <w:t>Bo Kyung implemented PHP functionality, organized files on GitHub, and tested the page.</w:t>
      </w:r>
    </w:p>
    <w:p w14:paraId="68A60CC5" w14:textId="77777777" w:rsidR="007B693E" w:rsidRPr="007B693E" w:rsidRDefault="007B693E" w:rsidP="007B693E">
      <w:pPr>
        <w:numPr>
          <w:ilvl w:val="0"/>
          <w:numId w:val="13"/>
        </w:numPr>
        <w:rPr>
          <w:lang w:val="en-CA"/>
        </w:rPr>
      </w:pPr>
      <w:r w:rsidRPr="007B693E">
        <w:rPr>
          <w:lang w:val="en-CA"/>
        </w:rPr>
        <w:t>Nicholas continued working on homepage and event page, focusing on styling and load more functionality.</w:t>
      </w:r>
    </w:p>
    <w:p w14:paraId="4544D854" w14:textId="77777777" w:rsidR="007B693E" w:rsidRPr="007B693E" w:rsidRDefault="007B693E" w:rsidP="007B693E">
      <w:pPr>
        <w:rPr>
          <w:lang w:val="en-CA"/>
        </w:rPr>
      </w:pPr>
      <w:r w:rsidRPr="007B693E">
        <w:rPr>
          <w:b/>
          <w:bCs/>
          <w:lang w:val="en-CA"/>
        </w:rPr>
        <w:t>31/10/2023</w:t>
      </w:r>
      <w:r w:rsidRPr="007B693E">
        <w:rPr>
          <w:lang w:val="en-CA"/>
        </w:rPr>
        <w:t>:</w:t>
      </w:r>
    </w:p>
    <w:p w14:paraId="7D2BE488" w14:textId="77777777" w:rsidR="007B693E" w:rsidRPr="007B693E" w:rsidRDefault="007B693E" w:rsidP="007B693E">
      <w:pPr>
        <w:numPr>
          <w:ilvl w:val="0"/>
          <w:numId w:val="14"/>
        </w:numPr>
        <w:rPr>
          <w:lang w:val="en-CA"/>
        </w:rPr>
      </w:pPr>
      <w:r w:rsidRPr="007B693E">
        <w:rPr>
          <w:lang w:val="en-CA"/>
        </w:rPr>
        <w:t xml:space="preserve">Bo Kyung created </w:t>
      </w:r>
      <w:proofErr w:type="spellStart"/>
      <w:r w:rsidRPr="007B693E">
        <w:rPr>
          <w:lang w:val="en-CA"/>
        </w:rPr>
        <w:t>success.php</w:t>
      </w:r>
      <w:proofErr w:type="spellEnd"/>
      <w:r w:rsidRPr="007B693E">
        <w:rPr>
          <w:lang w:val="en-CA"/>
        </w:rPr>
        <w:t xml:space="preserve"> and </w:t>
      </w:r>
      <w:proofErr w:type="spellStart"/>
      <w:r w:rsidRPr="007B693E">
        <w:rPr>
          <w:lang w:val="en-CA"/>
        </w:rPr>
        <w:t>admin.php</w:t>
      </w:r>
      <w:proofErr w:type="spellEnd"/>
      <w:r w:rsidRPr="007B693E">
        <w:rPr>
          <w:lang w:val="en-CA"/>
        </w:rPr>
        <w:t xml:space="preserve"> pages, added </w:t>
      </w:r>
      <w:proofErr w:type="spellStart"/>
      <w:r w:rsidRPr="007B693E">
        <w:rPr>
          <w:lang w:val="en-CA"/>
        </w:rPr>
        <w:t>offcanvas</w:t>
      </w:r>
      <w:proofErr w:type="spellEnd"/>
      <w:r w:rsidRPr="007B693E">
        <w:rPr>
          <w:lang w:val="en-CA"/>
        </w:rPr>
        <w:t xml:space="preserve"> sidebar, and worked on </w:t>
      </w:r>
      <w:proofErr w:type="spellStart"/>
      <w:r w:rsidRPr="007B693E">
        <w:rPr>
          <w:lang w:val="en-CA"/>
        </w:rPr>
        <w:t>updatingProfile.php</w:t>
      </w:r>
      <w:proofErr w:type="spellEnd"/>
      <w:r w:rsidRPr="007B693E">
        <w:rPr>
          <w:lang w:val="en-CA"/>
        </w:rPr>
        <w:t>.</w:t>
      </w:r>
    </w:p>
    <w:p w14:paraId="17EB2354" w14:textId="77777777" w:rsidR="007B693E" w:rsidRPr="007B693E" w:rsidRDefault="007B693E" w:rsidP="007B693E">
      <w:pPr>
        <w:numPr>
          <w:ilvl w:val="0"/>
          <w:numId w:val="14"/>
        </w:numPr>
        <w:rPr>
          <w:lang w:val="en-CA"/>
        </w:rPr>
      </w:pPr>
      <w:r w:rsidRPr="007B693E">
        <w:rPr>
          <w:lang w:val="en-CA"/>
        </w:rPr>
        <w:t xml:space="preserve">Nicholas worked on implementing </w:t>
      </w:r>
      <w:proofErr w:type="spellStart"/>
      <w:r w:rsidRPr="007B693E">
        <w:rPr>
          <w:lang w:val="en-CA"/>
        </w:rPr>
        <w:t>loadMore</w:t>
      </w:r>
      <w:proofErr w:type="spellEnd"/>
      <w:r w:rsidRPr="007B693E">
        <w:rPr>
          <w:lang w:val="en-CA"/>
        </w:rPr>
        <w:t xml:space="preserve"> functionality and resolved issues with AJAX requests.</w:t>
      </w:r>
    </w:p>
    <w:p w14:paraId="32B712FA" w14:textId="77777777" w:rsidR="007B693E" w:rsidRPr="007B693E" w:rsidRDefault="007B693E" w:rsidP="007B693E">
      <w:pPr>
        <w:numPr>
          <w:ilvl w:val="0"/>
          <w:numId w:val="14"/>
        </w:numPr>
        <w:rPr>
          <w:lang w:val="en-CA"/>
        </w:rPr>
      </w:pPr>
      <w:r w:rsidRPr="007B693E">
        <w:rPr>
          <w:lang w:val="en-CA"/>
        </w:rPr>
        <w:t>Sophie advanced the search function, checkout page, and fixed technical issues.</w:t>
      </w:r>
    </w:p>
    <w:p w14:paraId="345FC2E8" w14:textId="77777777" w:rsidR="007B693E" w:rsidRPr="007B693E" w:rsidRDefault="007B693E" w:rsidP="007B693E">
      <w:pPr>
        <w:rPr>
          <w:lang w:val="en-CA"/>
        </w:rPr>
      </w:pPr>
      <w:r w:rsidRPr="007B693E">
        <w:rPr>
          <w:b/>
          <w:bCs/>
          <w:lang w:val="en-CA"/>
        </w:rPr>
        <w:t>01/11/2023</w:t>
      </w:r>
      <w:r w:rsidRPr="007B693E">
        <w:rPr>
          <w:lang w:val="en-CA"/>
        </w:rPr>
        <w:t>:</w:t>
      </w:r>
    </w:p>
    <w:p w14:paraId="58C52010" w14:textId="77777777" w:rsidR="007B693E" w:rsidRPr="007B693E" w:rsidRDefault="007B693E" w:rsidP="007B693E">
      <w:pPr>
        <w:numPr>
          <w:ilvl w:val="0"/>
          <w:numId w:val="15"/>
        </w:numPr>
        <w:rPr>
          <w:lang w:val="en-CA"/>
        </w:rPr>
      </w:pPr>
      <w:r w:rsidRPr="007B693E">
        <w:rPr>
          <w:lang w:val="en-CA"/>
        </w:rPr>
        <w:t xml:space="preserve">Bo Kyung finished implementing functions for </w:t>
      </w:r>
      <w:proofErr w:type="spellStart"/>
      <w:r w:rsidRPr="007B693E">
        <w:rPr>
          <w:lang w:val="en-CA"/>
        </w:rPr>
        <w:t>updateProfile.php</w:t>
      </w:r>
      <w:proofErr w:type="spellEnd"/>
      <w:r w:rsidRPr="007B693E">
        <w:rPr>
          <w:lang w:val="en-CA"/>
        </w:rPr>
        <w:t xml:space="preserve"> and worked on the admin panel.</w:t>
      </w:r>
    </w:p>
    <w:p w14:paraId="1D6BE13A" w14:textId="77777777" w:rsidR="007B693E" w:rsidRPr="007B693E" w:rsidRDefault="007B693E" w:rsidP="007B693E">
      <w:pPr>
        <w:numPr>
          <w:ilvl w:val="0"/>
          <w:numId w:val="15"/>
        </w:numPr>
        <w:rPr>
          <w:lang w:val="en-CA"/>
        </w:rPr>
      </w:pPr>
      <w:r w:rsidRPr="007B693E">
        <w:rPr>
          <w:lang w:val="en-CA"/>
        </w:rPr>
        <w:t xml:space="preserve">Nicholas completed </w:t>
      </w:r>
      <w:proofErr w:type="spellStart"/>
      <w:r w:rsidRPr="007B693E">
        <w:rPr>
          <w:lang w:val="en-CA"/>
        </w:rPr>
        <w:t>loadMore</w:t>
      </w:r>
      <w:proofErr w:type="spellEnd"/>
      <w:r w:rsidRPr="007B693E">
        <w:rPr>
          <w:lang w:val="en-CA"/>
        </w:rPr>
        <w:t xml:space="preserve"> functionality, added a slideshow, and fetched data from the database.</w:t>
      </w:r>
    </w:p>
    <w:p w14:paraId="4EAC38A0" w14:textId="77777777" w:rsidR="007B693E" w:rsidRPr="007B693E" w:rsidRDefault="007B693E" w:rsidP="007B693E">
      <w:pPr>
        <w:numPr>
          <w:ilvl w:val="0"/>
          <w:numId w:val="15"/>
        </w:numPr>
        <w:rPr>
          <w:lang w:val="en-CA"/>
        </w:rPr>
      </w:pPr>
      <w:r w:rsidRPr="007B693E">
        <w:rPr>
          <w:lang w:val="en-CA"/>
        </w:rPr>
        <w:t>Sophie made progress on the search function, checkout page, and dealt with MAMP crashes.</w:t>
      </w:r>
    </w:p>
    <w:p w14:paraId="400521B3" w14:textId="77777777" w:rsidR="007B693E" w:rsidRPr="007B693E" w:rsidRDefault="007B693E" w:rsidP="007B693E">
      <w:pPr>
        <w:rPr>
          <w:lang w:val="en-CA"/>
        </w:rPr>
      </w:pPr>
      <w:r w:rsidRPr="007B693E">
        <w:rPr>
          <w:b/>
          <w:bCs/>
          <w:lang w:val="en-CA"/>
        </w:rPr>
        <w:t>02/11/2023</w:t>
      </w:r>
      <w:r w:rsidRPr="007B693E">
        <w:rPr>
          <w:lang w:val="en-CA"/>
        </w:rPr>
        <w:t>:</w:t>
      </w:r>
    </w:p>
    <w:p w14:paraId="1FEAA61F" w14:textId="77777777" w:rsidR="007B693E" w:rsidRPr="007B693E" w:rsidRDefault="007B693E" w:rsidP="007B693E">
      <w:pPr>
        <w:numPr>
          <w:ilvl w:val="0"/>
          <w:numId w:val="16"/>
        </w:numPr>
        <w:rPr>
          <w:lang w:val="en-CA"/>
        </w:rPr>
      </w:pPr>
      <w:r w:rsidRPr="007B693E">
        <w:rPr>
          <w:lang w:val="en-CA"/>
        </w:rPr>
        <w:t xml:space="preserve">Bo Kyung finished the admin panel for managing users and events, merged sidebar functions, and deleted </w:t>
      </w:r>
      <w:proofErr w:type="spellStart"/>
      <w:r w:rsidRPr="007B693E">
        <w:rPr>
          <w:lang w:val="en-CA"/>
        </w:rPr>
        <w:t>success.php</w:t>
      </w:r>
      <w:proofErr w:type="spellEnd"/>
      <w:r w:rsidRPr="007B693E">
        <w:rPr>
          <w:lang w:val="en-CA"/>
        </w:rPr>
        <w:t>.</w:t>
      </w:r>
    </w:p>
    <w:p w14:paraId="07F3C1CA" w14:textId="77777777" w:rsidR="007B693E" w:rsidRPr="007B693E" w:rsidRDefault="007B693E" w:rsidP="007B693E">
      <w:pPr>
        <w:numPr>
          <w:ilvl w:val="0"/>
          <w:numId w:val="16"/>
        </w:numPr>
        <w:rPr>
          <w:lang w:val="en-CA"/>
        </w:rPr>
      </w:pPr>
      <w:r w:rsidRPr="007B693E">
        <w:rPr>
          <w:lang w:val="en-CA"/>
        </w:rPr>
        <w:t>Sophie continued work on the search function and checkout page.</w:t>
      </w:r>
    </w:p>
    <w:p w14:paraId="2D5E23A6" w14:textId="77777777" w:rsidR="007B693E" w:rsidRPr="007B693E" w:rsidRDefault="007B693E" w:rsidP="007B693E">
      <w:pPr>
        <w:numPr>
          <w:ilvl w:val="0"/>
          <w:numId w:val="16"/>
        </w:numPr>
        <w:rPr>
          <w:lang w:val="en-CA"/>
        </w:rPr>
      </w:pPr>
      <w:r w:rsidRPr="007B693E">
        <w:rPr>
          <w:lang w:val="en-CA"/>
        </w:rPr>
        <w:t xml:space="preserve">Sophie also encountered issues with an image in </w:t>
      </w:r>
      <w:proofErr w:type="spellStart"/>
      <w:r w:rsidRPr="007B693E">
        <w:rPr>
          <w:lang w:val="en-CA"/>
        </w:rPr>
        <w:t>index.php</w:t>
      </w:r>
      <w:proofErr w:type="spellEnd"/>
      <w:r w:rsidRPr="007B693E">
        <w:rPr>
          <w:lang w:val="en-CA"/>
        </w:rPr>
        <w:t>.</w:t>
      </w:r>
    </w:p>
    <w:p w14:paraId="67E99327" w14:textId="6F0B1C35" w:rsidR="00432018" w:rsidRDefault="00432018" w:rsidP="00432018">
      <w:pPr>
        <w:rPr>
          <w:lang w:val="en-CA"/>
        </w:rPr>
      </w:pPr>
      <w:r>
        <w:rPr>
          <w:b/>
          <w:bCs/>
          <w:lang w:val="en-CA"/>
        </w:rPr>
        <w:t>3</w:t>
      </w:r>
      <w:r w:rsidRPr="00432018">
        <w:rPr>
          <w:b/>
          <w:bCs/>
          <w:lang w:val="en-CA"/>
        </w:rPr>
        <w:t>2/11/2023</w:t>
      </w:r>
      <w:r w:rsidRPr="00432018">
        <w:rPr>
          <w:lang w:val="en-CA"/>
        </w:rPr>
        <w:t>:</w:t>
      </w:r>
    </w:p>
    <w:p w14:paraId="5F79A1F7" w14:textId="0F2BA5C6" w:rsidR="00432018" w:rsidRPr="007B693E" w:rsidRDefault="00432018" w:rsidP="00432018">
      <w:pPr>
        <w:numPr>
          <w:ilvl w:val="0"/>
          <w:numId w:val="16"/>
        </w:numPr>
        <w:rPr>
          <w:lang w:val="en-CA"/>
        </w:rPr>
      </w:pPr>
      <w:r w:rsidRPr="007B693E">
        <w:rPr>
          <w:lang w:val="en-CA"/>
        </w:rPr>
        <w:t>Bo Kyung</w:t>
      </w:r>
      <w:r w:rsidRPr="00432018">
        <w:rPr>
          <w:rFonts w:ascii="Times New Roman" w:eastAsia="Times New Roman" w:hAnsi="Times New Roman" w:cs="Times New Roman"/>
          <w:lang w:val="en-CA" w:eastAsia="zh-TW"/>
        </w:rPr>
        <w:t xml:space="preserve"> </w:t>
      </w:r>
      <w:r w:rsidRPr="00432018">
        <w:rPr>
          <w:lang w:val="en-CA"/>
        </w:rPr>
        <w:t>add</w:t>
      </w:r>
      <w:r>
        <w:rPr>
          <w:lang w:val="en-CA"/>
        </w:rPr>
        <w:t>ed</w:t>
      </w:r>
      <w:r w:rsidRPr="00432018">
        <w:rPr>
          <w:lang w:val="en-CA"/>
        </w:rPr>
        <w:t xml:space="preserve"> option to admin to update image </w:t>
      </w:r>
      <w:r>
        <w:rPr>
          <w:lang w:val="en-CA"/>
        </w:rPr>
        <w:t xml:space="preserve">and </w:t>
      </w:r>
      <w:r w:rsidRPr="00432018">
        <w:rPr>
          <w:lang w:val="en-CA"/>
        </w:rPr>
        <w:t>add option to admin to create new events</w:t>
      </w:r>
      <w:r w:rsidR="0034544B">
        <w:rPr>
          <w:lang w:val="en-CA"/>
        </w:rPr>
        <w:t>.</w:t>
      </w:r>
    </w:p>
    <w:p w14:paraId="5847674E" w14:textId="03493C0D" w:rsidR="00432018" w:rsidRPr="007B693E" w:rsidRDefault="00432018" w:rsidP="00432018">
      <w:pPr>
        <w:numPr>
          <w:ilvl w:val="0"/>
          <w:numId w:val="16"/>
        </w:numPr>
        <w:rPr>
          <w:lang w:val="en-CA"/>
        </w:rPr>
      </w:pPr>
      <w:r w:rsidRPr="007B693E">
        <w:rPr>
          <w:lang w:val="en-CA"/>
        </w:rPr>
        <w:t xml:space="preserve">Sophie </w:t>
      </w:r>
      <w:r w:rsidR="00E35D07">
        <w:rPr>
          <w:lang w:val="en-CA"/>
        </w:rPr>
        <w:t xml:space="preserve">finalized </w:t>
      </w:r>
      <w:r>
        <w:rPr>
          <w:lang w:val="en-CA"/>
        </w:rPr>
        <w:t xml:space="preserve">the </w:t>
      </w:r>
      <w:proofErr w:type="spellStart"/>
      <w:r>
        <w:rPr>
          <w:lang w:val="en-CA"/>
        </w:rPr>
        <w:t>tickets.php</w:t>
      </w:r>
      <w:proofErr w:type="spellEnd"/>
      <w:r>
        <w:rPr>
          <w:lang w:val="en-CA"/>
        </w:rPr>
        <w:t xml:space="preserve">, </w:t>
      </w:r>
      <w:proofErr w:type="spellStart"/>
      <w:r>
        <w:rPr>
          <w:lang w:val="en-CA"/>
        </w:rPr>
        <w:t>tweek</w:t>
      </w:r>
      <w:proofErr w:type="spellEnd"/>
      <w:r>
        <w:rPr>
          <w:lang w:val="en-CA"/>
        </w:rPr>
        <w:t xml:space="preserve"> some </w:t>
      </w:r>
      <w:proofErr w:type="spellStart"/>
      <w:r>
        <w:rPr>
          <w:lang w:val="en-CA"/>
        </w:rPr>
        <w:t>css</w:t>
      </w:r>
      <w:proofErr w:type="spellEnd"/>
      <w:r>
        <w:rPr>
          <w:lang w:val="en-CA"/>
        </w:rPr>
        <w:t xml:space="preserve"> and work documentation</w:t>
      </w:r>
      <w:r w:rsidR="007E081D">
        <w:rPr>
          <w:lang w:val="en-CA"/>
        </w:rPr>
        <w:t>.</w:t>
      </w:r>
    </w:p>
    <w:p w14:paraId="46530EBA" w14:textId="23D6B834" w:rsidR="00432018" w:rsidRPr="007B693E" w:rsidRDefault="00432018" w:rsidP="00432018">
      <w:pPr>
        <w:numPr>
          <w:ilvl w:val="0"/>
          <w:numId w:val="16"/>
        </w:numPr>
        <w:rPr>
          <w:lang w:val="en-CA"/>
        </w:rPr>
      </w:pPr>
      <w:r>
        <w:rPr>
          <w:lang w:val="en-CA"/>
        </w:rPr>
        <w:t xml:space="preserve">Nicholas </w:t>
      </w:r>
      <w:r>
        <w:rPr>
          <w:rStyle w:val="ui-provider"/>
        </w:rPr>
        <w:t xml:space="preserve">set up an account with a web </w:t>
      </w:r>
      <w:proofErr w:type="spellStart"/>
      <w:r>
        <w:rPr>
          <w:rStyle w:val="ui-provider"/>
        </w:rPr>
        <w:t>hoster</w:t>
      </w:r>
      <w:proofErr w:type="spellEnd"/>
      <w:r>
        <w:rPr>
          <w:rStyle w:val="ui-provider"/>
        </w:rPr>
        <w:t xml:space="preserve"> and uploaded the necessary files, except the DB, and the site should be publicly available</w:t>
      </w:r>
      <w:r w:rsidR="00E35D07">
        <w:rPr>
          <w:rStyle w:val="ui-provider"/>
        </w:rPr>
        <w:t>.</w:t>
      </w:r>
    </w:p>
    <w:p w14:paraId="533E5630" w14:textId="77777777" w:rsidR="00432018" w:rsidRPr="00432018" w:rsidRDefault="00432018" w:rsidP="00432018">
      <w:pPr>
        <w:rPr>
          <w:lang w:val="en-CA"/>
        </w:rPr>
      </w:pPr>
    </w:p>
    <w:p w14:paraId="6834A2B4" w14:textId="77777777" w:rsidR="001C1CF5" w:rsidRPr="001C1CF5" w:rsidRDefault="001C1CF5" w:rsidP="001C1CF5">
      <w:pPr>
        <w:rPr>
          <w:lang w:val="en-CA"/>
        </w:rPr>
      </w:pPr>
    </w:p>
    <w:p w14:paraId="62553E5A" w14:textId="77777777" w:rsidR="00E07A6F" w:rsidRDefault="00E07A6F" w:rsidP="00C9514F">
      <w:pPr>
        <w:pStyle w:val="Text"/>
        <w:rPr>
          <w:lang w:val="en-CA"/>
        </w:rPr>
      </w:pPr>
    </w:p>
    <w:p w14:paraId="461B380C" w14:textId="77777777" w:rsidR="00E07A6F" w:rsidRDefault="00E07A6F" w:rsidP="00C9514F">
      <w:pPr>
        <w:pStyle w:val="Text"/>
        <w:rPr>
          <w:lang w:val="en-CA"/>
        </w:rPr>
      </w:pPr>
    </w:p>
    <w:p w14:paraId="09656952" w14:textId="77777777" w:rsidR="00E07A6F" w:rsidRDefault="00E07A6F" w:rsidP="00C9514F">
      <w:pPr>
        <w:pStyle w:val="Text"/>
        <w:rPr>
          <w:lang w:val="en-CA"/>
        </w:rPr>
      </w:pPr>
    </w:p>
    <w:p w14:paraId="409DC833" w14:textId="77777777" w:rsidR="00E07A6F" w:rsidRDefault="00E07A6F" w:rsidP="00C9514F">
      <w:pPr>
        <w:pStyle w:val="Text"/>
        <w:rPr>
          <w:lang w:val="en-CA"/>
        </w:rPr>
      </w:pPr>
    </w:p>
    <w:p w14:paraId="6E1DE68F" w14:textId="77777777" w:rsidR="00E07A6F" w:rsidRDefault="00E07A6F" w:rsidP="00C9514F">
      <w:pPr>
        <w:pStyle w:val="Text"/>
        <w:rPr>
          <w:lang w:val="en-CA"/>
        </w:rPr>
      </w:pPr>
    </w:p>
    <w:p w14:paraId="313C7113" w14:textId="77777777" w:rsidR="00E07A6F" w:rsidRDefault="00E07A6F" w:rsidP="00C9514F">
      <w:pPr>
        <w:pStyle w:val="Text"/>
        <w:rPr>
          <w:lang w:val="en-CA"/>
        </w:rPr>
      </w:pPr>
    </w:p>
    <w:p w14:paraId="5B670AFA" w14:textId="77777777" w:rsidR="00E07A6F" w:rsidRDefault="00E07A6F" w:rsidP="00C9514F">
      <w:pPr>
        <w:pStyle w:val="Text"/>
        <w:rPr>
          <w:lang w:val="en-CA"/>
        </w:rPr>
      </w:pPr>
    </w:p>
    <w:p w14:paraId="7BC13FD1" w14:textId="1C8DE24E" w:rsidR="004F136A" w:rsidRDefault="004F136A" w:rsidP="004F136A">
      <w:pPr>
        <w:pStyle w:val="Heading5"/>
        <w:rPr>
          <w:lang w:val="en-CA"/>
        </w:rPr>
      </w:pPr>
      <w:r>
        <w:rPr>
          <w:lang w:val="en-CA"/>
        </w:rPr>
        <w:t>Post-Mortem:</w:t>
      </w:r>
    </w:p>
    <w:p w14:paraId="3D752B93" w14:textId="77777777" w:rsidR="004F136A" w:rsidRDefault="004F136A" w:rsidP="004F136A">
      <w:pPr>
        <w:rPr>
          <w:lang w:val="en-CA"/>
        </w:rPr>
      </w:pPr>
    </w:p>
    <w:p w14:paraId="10EC99C7" w14:textId="77777777" w:rsidR="004F136A" w:rsidRPr="004F136A" w:rsidRDefault="004F136A" w:rsidP="004F136A">
      <w:pPr>
        <w:pStyle w:val="Text"/>
        <w:rPr>
          <w:sz w:val="24"/>
          <w:szCs w:val="24"/>
          <w:u w:val="single"/>
          <w:lang w:val="en-CA"/>
        </w:rPr>
      </w:pPr>
      <w:r w:rsidRPr="004F136A">
        <w:rPr>
          <w:b/>
          <w:bCs/>
          <w:sz w:val="24"/>
          <w:szCs w:val="24"/>
          <w:u w:val="single"/>
          <w:lang w:val="en-CA"/>
        </w:rPr>
        <w:t>What Went Wrong:</w:t>
      </w:r>
    </w:p>
    <w:p w14:paraId="5FD42EEC" w14:textId="4BA53973" w:rsidR="004F136A" w:rsidRDefault="004F136A" w:rsidP="004F136A">
      <w:pPr>
        <w:pStyle w:val="Text"/>
        <w:numPr>
          <w:ilvl w:val="0"/>
          <w:numId w:val="17"/>
        </w:numPr>
        <w:rPr>
          <w:sz w:val="24"/>
          <w:szCs w:val="24"/>
          <w:lang w:val="en-CA"/>
        </w:rPr>
      </w:pPr>
      <w:r w:rsidRPr="004F136A">
        <w:rPr>
          <w:b/>
          <w:bCs/>
          <w:sz w:val="24"/>
          <w:szCs w:val="24"/>
          <w:lang w:val="en-CA"/>
        </w:rPr>
        <w:t>Technical Challenges:</w:t>
      </w:r>
      <w:r w:rsidRPr="004F136A">
        <w:rPr>
          <w:sz w:val="24"/>
          <w:szCs w:val="24"/>
          <w:lang w:val="en-CA"/>
        </w:rPr>
        <w:t xml:space="preserve"> </w:t>
      </w:r>
      <w:r w:rsidR="00D53609" w:rsidRPr="00D53609">
        <w:rPr>
          <w:sz w:val="24"/>
          <w:szCs w:val="24"/>
          <w:lang w:val="en-CA"/>
        </w:rPr>
        <w:t xml:space="preserve">We </w:t>
      </w:r>
      <w:r w:rsidRPr="004F136A">
        <w:rPr>
          <w:sz w:val="24"/>
          <w:szCs w:val="24"/>
          <w:lang w:val="en-CA"/>
        </w:rPr>
        <w:t>faced technical challenges, such as setting up the MySQL database, styling issues, and debugging problems. These issues caused delays and disruptions.</w:t>
      </w:r>
    </w:p>
    <w:p w14:paraId="69235589" w14:textId="77777777" w:rsidR="00D53609" w:rsidRPr="004F136A" w:rsidRDefault="00D53609" w:rsidP="00D53609">
      <w:pPr>
        <w:pStyle w:val="Text"/>
        <w:ind w:left="720"/>
        <w:rPr>
          <w:sz w:val="24"/>
          <w:szCs w:val="24"/>
          <w:lang w:val="en-CA"/>
        </w:rPr>
      </w:pPr>
    </w:p>
    <w:p w14:paraId="6A190673" w14:textId="45431FB9" w:rsidR="004F136A" w:rsidRDefault="004F136A" w:rsidP="004F136A">
      <w:pPr>
        <w:pStyle w:val="Text"/>
        <w:numPr>
          <w:ilvl w:val="0"/>
          <w:numId w:val="17"/>
        </w:numPr>
        <w:rPr>
          <w:sz w:val="24"/>
          <w:szCs w:val="24"/>
          <w:lang w:val="en-CA"/>
        </w:rPr>
      </w:pPr>
      <w:r w:rsidRPr="004F136A">
        <w:rPr>
          <w:b/>
          <w:bCs/>
          <w:sz w:val="24"/>
          <w:szCs w:val="24"/>
          <w:lang w:val="en-CA"/>
        </w:rPr>
        <w:t>Data Fetching Issues:</w:t>
      </w:r>
      <w:r w:rsidRPr="004F136A">
        <w:rPr>
          <w:sz w:val="24"/>
          <w:szCs w:val="24"/>
          <w:lang w:val="en-CA"/>
        </w:rPr>
        <w:t xml:space="preserve"> There were difficulties in fetching data from databases, especially when working with test databases. </w:t>
      </w:r>
      <w:r w:rsidR="00D53609" w:rsidRPr="00D53609">
        <w:rPr>
          <w:sz w:val="24"/>
          <w:szCs w:val="24"/>
          <w:lang w:val="en-CA"/>
        </w:rPr>
        <w:t>We also</w:t>
      </w:r>
      <w:r w:rsidRPr="004F136A">
        <w:rPr>
          <w:sz w:val="24"/>
          <w:szCs w:val="24"/>
          <w:lang w:val="en-CA"/>
        </w:rPr>
        <w:t xml:space="preserve"> faced problems with data retrieval.</w:t>
      </w:r>
    </w:p>
    <w:p w14:paraId="798D9C4E" w14:textId="77777777" w:rsidR="00D53609" w:rsidRPr="004F136A" w:rsidRDefault="00D53609" w:rsidP="00D53609">
      <w:pPr>
        <w:pStyle w:val="Text"/>
        <w:ind w:left="720"/>
        <w:rPr>
          <w:sz w:val="24"/>
          <w:szCs w:val="24"/>
          <w:lang w:val="en-CA"/>
        </w:rPr>
      </w:pPr>
    </w:p>
    <w:p w14:paraId="5D194723" w14:textId="7281AA33" w:rsidR="004F136A" w:rsidRPr="00D53609" w:rsidRDefault="004F136A" w:rsidP="004F136A">
      <w:pPr>
        <w:pStyle w:val="Text"/>
        <w:numPr>
          <w:ilvl w:val="0"/>
          <w:numId w:val="17"/>
        </w:numPr>
        <w:rPr>
          <w:sz w:val="24"/>
          <w:szCs w:val="24"/>
          <w:lang w:val="en-CA"/>
        </w:rPr>
      </w:pPr>
      <w:r w:rsidRPr="004F136A">
        <w:rPr>
          <w:b/>
          <w:bCs/>
          <w:sz w:val="24"/>
          <w:szCs w:val="24"/>
          <w:lang w:val="en-CA"/>
        </w:rPr>
        <w:t>Integration Problems:</w:t>
      </w:r>
      <w:r w:rsidRPr="004F136A">
        <w:rPr>
          <w:sz w:val="24"/>
          <w:szCs w:val="24"/>
          <w:lang w:val="en-CA"/>
        </w:rPr>
        <w:t xml:space="preserve"> </w:t>
      </w:r>
      <w:r w:rsidR="00D53609" w:rsidRPr="00D53609">
        <w:rPr>
          <w:sz w:val="24"/>
          <w:szCs w:val="24"/>
          <w:lang w:val="en-CA"/>
        </w:rPr>
        <w:t xml:space="preserve">We </w:t>
      </w:r>
      <w:r w:rsidRPr="004F136A">
        <w:rPr>
          <w:sz w:val="24"/>
          <w:szCs w:val="24"/>
          <w:lang w:val="en-CA"/>
        </w:rPr>
        <w:t>encountered issues when integrating PHP functionality into different pages, particularly when merging header and footer elements.</w:t>
      </w:r>
    </w:p>
    <w:p w14:paraId="775CE79D" w14:textId="77777777" w:rsidR="00D53609" w:rsidRPr="004F136A" w:rsidRDefault="00D53609" w:rsidP="00D53609">
      <w:pPr>
        <w:pStyle w:val="Text"/>
        <w:ind w:left="720"/>
        <w:rPr>
          <w:sz w:val="24"/>
          <w:szCs w:val="24"/>
          <w:lang w:val="en-CA"/>
        </w:rPr>
      </w:pPr>
    </w:p>
    <w:p w14:paraId="5D65BACA" w14:textId="77777777" w:rsidR="004F136A" w:rsidRPr="004F136A" w:rsidRDefault="004F136A" w:rsidP="004F136A">
      <w:pPr>
        <w:pStyle w:val="Text"/>
        <w:rPr>
          <w:sz w:val="24"/>
          <w:szCs w:val="24"/>
          <w:u w:val="single"/>
          <w:lang w:val="en-CA"/>
        </w:rPr>
      </w:pPr>
      <w:r w:rsidRPr="004F136A">
        <w:rPr>
          <w:b/>
          <w:bCs/>
          <w:sz w:val="24"/>
          <w:szCs w:val="24"/>
          <w:u w:val="single"/>
          <w:lang w:val="en-CA"/>
        </w:rPr>
        <w:t>What Went Right:</w:t>
      </w:r>
    </w:p>
    <w:p w14:paraId="22BBB738" w14:textId="0E24AD93" w:rsidR="004F136A" w:rsidRDefault="004F136A" w:rsidP="004F136A">
      <w:pPr>
        <w:pStyle w:val="Text"/>
        <w:numPr>
          <w:ilvl w:val="0"/>
          <w:numId w:val="18"/>
        </w:numPr>
        <w:rPr>
          <w:sz w:val="24"/>
          <w:szCs w:val="24"/>
          <w:lang w:val="en-CA"/>
        </w:rPr>
      </w:pPr>
      <w:r w:rsidRPr="004F136A">
        <w:rPr>
          <w:b/>
          <w:bCs/>
          <w:sz w:val="24"/>
          <w:szCs w:val="24"/>
          <w:lang w:val="en-CA"/>
        </w:rPr>
        <w:t>Progress on Design:</w:t>
      </w:r>
      <w:r w:rsidRPr="004F136A">
        <w:rPr>
          <w:sz w:val="24"/>
          <w:szCs w:val="24"/>
          <w:lang w:val="en-CA"/>
        </w:rPr>
        <w:t xml:space="preserve"> </w:t>
      </w:r>
      <w:r w:rsidR="00D53609" w:rsidRPr="00D53609">
        <w:rPr>
          <w:sz w:val="24"/>
          <w:szCs w:val="24"/>
          <w:lang w:val="en-CA"/>
        </w:rPr>
        <w:t xml:space="preserve">We </w:t>
      </w:r>
      <w:r w:rsidRPr="004F136A">
        <w:rPr>
          <w:sz w:val="24"/>
          <w:szCs w:val="24"/>
          <w:lang w:val="en-CA"/>
        </w:rPr>
        <w:t>successfully completed various design elements, including wireframes and page layouts, which is a positive step.</w:t>
      </w:r>
    </w:p>
    <w:p w14:paraId="7BAC41DD" w14:textId="77777777" w:rsidR="00D53609" w:rsidRPr="004F136A" w:rsidRDefault="00D53609" w:rsidP="00D53609">
      <w:pPr>
        <w:pStyle w:val="Text"/>
        <w:ind w:left="720"/>
        <w:rPr>
          <w:sz w:val="24"/>
          <w:szCs w:val="24"/>
          <w:lang w:val="en-CA"/>
        </w:rPr>
      </w:pPr>
    </w:p>
    <w:p w14:paraId="16709F09" w14:textId="4F28BE90" w:rsidR="004F136A" w:rsidRDefault="004F136A" w:rsidP="004F136A">
      <w:pPr>
        <w:pStyle w:val="Text"/>
        <w:numPr>
          <w:ilvl w:val="0"/>
          <w:numId w:val="18"/>
        </w:numPr>
        <w:rPr>
          <w:sz w:val="24"/>
          <w:szCs w:val="24"/>
          <w:lang w:val="en-CA"/>
        </w:rPr>
      </w:pPr>
      <w:r w:rsidRPr="004F136A">
        <w:rPr>
          <w:b/>
          <w:bCs/>
          <w:sz w:val="24"/>
          <w:szCs w:val="24"/>
          <w:lang w:val="en-CA"/>
        </w:rPr>
        <w:t>Team Collaboration:</w:t>
      </w:r>
      <w:r w:rsidRPr="004F136A">
        <w:rPr>
          <w:sz w:val="24"/>
          <w:szCs w:val="24"/>
          <w:lang w:val="en-CA"/>
        </w:rPr>
        <w:t xml:space="preserve"> </w:t>
      </w:r>
      <w:r w:rsidR="00D53609" w:rsidRPr="00D53609">
        <w:rPr>
          <w:sz w:val="24"/>
          <w:szCs w:val="24"/>
          <w:lang w:val="en-CA"/>
        </w:rPr>
        <w:t>We</w:t>
      </w:r>
      <w:r w:rsidRPr="004F136A">
        <w:rPr>
          <w:sz w:val="24"/>
          <w:szCs w:val="24"/>
          <w:lang w:val="en-CA"/>
        </w:rPr>
        <w:t xml:space="preserve"> maintained open communication about their progress and challenges, demonstrating a collaborative spirit.</w:t>
      </w:r>
    </w:p>
    <w:p w14:paraId="1FEAACD6" w14:textId="77777777" w:rsidR="00D53609" w:rsidRDefault="00D53609" w:rsidP="00D53609">
      <w:pPr>
        <w:pStyle w:val="ListParagraph"/>
        <w:rPr>
          <w:lang w:val="en-CA"/>
        </w:rPr>
      </w:pPr>
    </w:p>
    <w:p w14:paraId="154C01B8" w14:textId="77777777" w:rsidR="00D53609" w:rsidRPr="004F136A" w:rsidRDefault="00D53609" w:rsidP="00D53609">
      <w:pPr>
        <w:pStyle w:val="Text"/>
        <w:ind w:left="720"/>
        <w:rPr>
          <w:sz w:val="24"/>
          <w:szCs w:val="24"/>
          <w:lang w:val="en-CA"/>
        </w:rPr>
      </w:pPr>
    </w:p>
    <w:p w14:paraId="7991DEE1" w14:textId="3073129C" w:rsidR="004F136A" w:rsidRDefault="004F136A" w:rsidP="004F136A">
      <w:pPr>
        <w:pStyle w:val="Text"/>
        <w:numPr>
          <w:ilvl w:val="0"/>
          <w:numId w:val="18"/>
        </w:numPr>
        <w:rPr>
          <w:sz w:val="24"/>
          <w:szCs w:val="24"/>
          <w:lang w:val="en-CA"/>
        </w:rPr>
      </w:pPr>
      <w:r w:rsidRPr="004F136A">
        <w:rPr>
          <w:b/>
          <w:bCs/>
          <w:sz w:val="24"/>
          <w:szCs w:val="24"/>
          <w:lang w:val="en-CA"/>
        </w:rPr>
        <w:t>Functional Development:</w:t>
      </w:r>
      <w:r w:rsidRPr="004F136A">
        <w:rPr>
          <w:sz w:val="24"/>
          <w:szCs w:val="24"/>
          <w:lang w:val="en-CA"/>
        </w:rPr>
        <w:t xml:space="preserve"> </w:t>
      </w:r>
      <w:r w:rsidR="00D53609" w:rsidRPr="00D53609">
        <w:rPr>
          <w:sz w:val="24"/>
          <w:szCs w:val="24"/>
          <w:lang w:val="en-CA"/>
        </w:rPr>
        <w:t>We</w:t>
      </w:r>
      <w:r w:rsidRPr="004F136A">
        <w:rPr>
          <w:sz w:val="24"/>
          <w:szCs w:val="24"/>
          <w:lang w:val="en-CA"/>
        </w:rPr>
        <w:t xml:space="preserve"> started implementing crucial functions like login, signup, search, and load more features.</w:t>
      </w:r>
    </w:p>
    <w:p w14:paraId="48BEDA5F" w14:textId="77777777" w:rsidR="00D53609" w:rsidRPr="004F136A" w:rsidRDefault="00D53609" w:rsidP="00D53609">
      <w:pPr>
        <w:pStyle w:val="Text"/>
        <w:ind w:left="720"/>
        <w:rPr>
          <w:sz w:val="24"/>
          <w:szCs w:val="24"/>
          <w:lang w:val="en-CA"/>
        </w:rPr>
      </w:pPr>
    </w:p>
    <w:p w14:paraId="45DC60A1" w14:textId="3273E1AC" w:rsidR="00D53609" w:rsidRPr="004F136A" w:rsidRDefault="004F136A" w:rsidP="00D53609">
      <w:pPr>
        <w:pStyle w:val="Text"/>
        <w:rPr>
          <w:sz w:val="24"/>
          <w:szCs w:val="24"/>
          <w:u w:val="single"/>
          <w:lang w:val="en-CA"/>
        </w:rPr>
      </w:pPr>
      <w:r w:rsidRPr="004F136A">
        <w:rPr>
          <w:b/>
          <w:bCs/>
          <w:sz w:val="24"/>
          <w:szCs w:val="24"/>
          <w:u w:val="single"/>
          <w:lang w:val="en-CA"/>
        </w:rPr>
        <w:t>What Would You Do Differently:</w:t>
      </w:r>
    </w:p>
    <w:p w14:paraId="685CAA5D" w14:textId="7416BEBC" w:rsidR="00D53609" w:rsidRPr="00D53609" w:rsidRDefault="004F136A" w:rsidP="00D53609">
      <w:pPr>
        <w:pStyle w:val="Text"/>
        <w:numPr>
          <w:ilvl w:val="0"/>
          <w:numId w:val="19"/>
        </w:numPr>
        <w:rPr>
          <w:sz w:val="24"/>
          <w:szCs w:val="24"/>
          <w:lang w:val="en-CA"/>
        </w:rPr>
      </w:pPr>
      <w:r w:rsidRPr="004F136A">
        <w:rPr>
          <w:b/>
          <w:bCs/>
          <w:sz w:val="24"/>
          <w:szCs w:val="24"/>
          <w:lang w:val="en-CA"/>
        </w:rPr>
        <w:t>Regular Code Reviews:</w:t>
      </w:r>
      <w:r w:rsidRPr="004F136A">
        <w:rPr>
          <w:sz w:val="24"/>
          <w:szCs w:val="24"/>
          <w:lang w:val="en-CA"/>
        </w:rPr>
        <w:t xml:space="preserve"> Conduct regular code reviews to identify and resolve integration issues promptly.</w:t>
      </w:r>
    </w:p>
    <w:p w14:paraId="2F54EEDF" w14:textId="77777777" w:rsidR="00D53609" w:rsidRPr="004F136A" w:rsidRDefault="00D53609" w:rsidP="00D53609">
      <w:pPr>
        <w:pStyle w:val="Text"/>
        <w:ind w:left="720"/>
        <w:rPr>
          <w:sz w:val="24"/>
          <w:szCs w:val="24"/>
          <w:lang w:val="en-CA"/>
        </w:rPr>
      </w:pPr>
    </w:p>
    <w:p w14:paraId="59BB9B7D" w14:textId="77777777" w:rsidR="00D53609" w:rsidRDefault="004F136A" w:rsidP="004F136A">
      <w:pPr>
        <w:pStyle w:val="Text"/>
        <w:numPr>
          <w:ilvl w:val="0"/>
          <w:numId w:val="19"/>
        </w:numPr>
        <w:rPr>
          <w:sz w:val="24"/>
          <w:szCs w:val="24"/>
          <w:lang w:val="en-CA"/>
        </w:rPr>
      </w:pPr>
      <w:r w:rsidRPr="004F136A">
        <w:rPr>
          <w:b/>
          <w:bCs/>
          <w:sz w:val="24"/>
          <w:szCs w:val="24"/>
          <w:lang w:val="en-CA"/>
        </w:rPr>
        <w:t>Strengthen Database Skills:</w:t>
      </w:r>
      <w:r w:rsidRPr="004F136A">
        <w:rPr>
          <w:sz w:val="24"/>
          <w:szCs w:val="24"/>
          <w:lang w:val="en-CA"/>
        </w:rPr>
        <w:t xml:space="preserve"> Invest time in improving</w:t>
      </w:r>
      <w:r w:rsidR="00D53609">
        <w:rPr>
          <w:sz w:val="24"/>
          <w:szCs w:val="24"/>
          <w:lang w:val="en-CA"/>
        </w:rPr>
        <w:t xml:space="preserve"> and reviewing</w:t>
      </w:r>
      <w:r w:rsidRPr="004F136A">
        <w:rPr>
          <w:sz w:val="24"/>
          <w:szCs w:val="24"/>
          <w:lang w:val="en-CA"/>
        </w:rPr>
        <w:t xml:space="preserve"> database </w:t>
      </w:r>
      <w:r w:rsidR="00D53609">
        <w:rPr>
          <w:sz w:val="24"/>
          <w:szCs w:val="24"/>
          <w:lang w:val="en-CA"/>
        </w:rPr>
        <w:t xml:space="preserve">knowledge. </w:t>
      </w:r>
    </w:p>
    <w:p w14:paraId="22B93418" w14:textId="75C75A15" w:rsidR="00D53609" w:rsidRPr="004F136A" w:rsidRDefault="00D53609" w:rsidP="00EB7ABD">
      <w:pPr>
        <w:pStyle w:val="Text"/>
        <w:rPr>
          <w:sz w:val="24"/>
          <w:szCs w:val="24"/>
          <w:lang w:val="en-CA"/>
        </w:rPr>
      </w:pPr>
      <w:r>
        <w:rPr>
          <w:sz w:val="24"/>
          <w:szCs w:val="24"/>
          <w:lang w:val="en-CA"/>
        </w:rPr>
        <w:t xml:space="preserve"> </w:t>
      </w:r>
    </w:p>
    <w:p w14:paraId="098172EA" w14:textId="77777777" w:rsidR="004F136A" w:rsidRPr="004F136A" w:rsidRDefault="004F136A" w:rsidP="004F136A">
      <w:pPr>
        <w:pStyle w:val="Text"/>
        <w:rPr>
          <w:sz w:val="24"/>
          <w:szCs w:val="24"/>
          <w:u w:val="single"/>
          <w:lang w:val="en-CA"/>
        </w:rPr>
      </w:pPr>
      <w:r w:rsidRPr="004F136A">
        <w:rPr>
          <w:b/>
          <w:bCs/>
          <w:sz w:val="24"/>
          <w:szCs w:val="24"/>
          <w:u w:val="single"/>
          <w:lang w:val="en-CA"/>
        </w:rPr>
        <w:t>How Could You Improve the Website:</w:t>
      </w:r>
    </w:p>
    <w:p w14:paraId="44CEDE71" w14:textId="52AEA736" w:rsidR="00E07A6F" w:rsidRDefault="004F136A" w:rsidP="00C9514F">
      <w:pPr>
        <w:pStyle w:val="Text"/>
        <w:numPr>
          <w:ilvl w:val="0"/>
          <w:numId w:val="20"/>
        </w:numPr>
        <w:rPr>
          <w:sz w:val="24"/>
          <w:szCs w:val="24"/>
          <w:lang w:val="en-CA"/>
        </w:rPr>
      </w:pPr>
      <w:r w:rsidRPr="004F136A">
        <w:rPr>
          <w:b/>
          <w:bCs/>
          <w:sz w:val="24"/>
          <w:szCs w:val="24"/>
          <w:lang w:val="en-CA"/>
        </w:rPr>
        <w:t>User Experience:</w:t>
      </w:r>
      <w:r w:rsidRPr="004F136A">
        <w:rPr>
          <w:sz w:val="24"/>
          <w:szCs w:val="24"/>
          <w:lang w:val="en-CA"/>
        </w:rPr>
        <w:t xml:space="preserve"> Prioritize improving the user experience, from a user-friendly interface to responsive design and efficient navigation.</w:t>
      </w:r>
    </w:p>
    <w:p w14:paraId="02DAC6F5" w14:textId="48CE4B3B" w:rsidR="00EB7ABD" w:rsidRPr="00EB7ABD" w:rsidRDefault="00EB7ABD" w:rsidP="00C9514F">
      <w:pPr>
        <w:pStyle w:val="Text"/>
        <w:numPr>
          <w:ilvl w:val="0"/>
          <w:numId w:val="20"/>
        </w:numPr>
        <w:rPr>
          <w:sz w:val="24"/>
          <w:szCs w:val="24"/>
          <w:lang w:val="en-CA"/>
        </w:rPr>
      </w:pPr>
      <w:r>
        <w:rPr>
          <w:b/>
          <w:bCs/>
          <w:sz w:val="24"/>
          <w:szCs w:val="24"/>
          <w:lang w:val="en-CA"/>
        </w:rPr>
        <w:t>Having more events:</w:t>
      </w:r>
      <w:r>
        <w:rPr>
          <w:sz w:val="24"/>
          <w:szCs w:val="24"/>
          <w:lang w:val="en-CA"/>
        </w:rPr>
        <w:t xml:space="preserve"> Spending time on creating more events in the database to ensure a real-life website experience.</w:t>
      </w:r>
    </w:p>
    <w:sectPr w:rsidR="00EB7ABD" w:rsidRPr="00EB7ABD" w:rsidSect="00936A0C">
      <w:headerReference w:type="default" r:id="rId19"/>
      <w:footerReference w:type="even" r:id="rId20"/>
      <w:footerReference w:type="default" r:id="rId21"/>
      <w:pgSz w:w="12240" w:h="15840" w:code="1"/>
      <w:pgMar w:top="720" w:right="1440" w:bottom="720" w:left="144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0DEF4" w14:textId="77777777" w:rsidR="00846DE9" w:rsidRDefault="00846DE9" w:rsidP="009B2968">
      <w:r>
        <w:separator/>
      </w:r>
    </w:p>
  </w:endnote>
  <w:endnote w:type="continuationSeparator" w:id="0">
    <w:p w14:paraId="5DA89A2F" w14:textId="77777777" w:rsidR="00846DE9" w:rsidRDefault="00846DE9"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Content>
      <w:p w14:paraId="1C1036C4"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11B480"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D3EA" w14:textId="77777777" w:rsidR="009B2968" w:rsidRDefault="00E832AC" w:rsidP="00E832AC">
    <w:pPr>
      <w:pStyle w:val="Footer"/>
      <w:rPr>
        <w:rStyle w:val="PageNumber"/>
      </w:rPr>
    </w:pPr>
    <w:r w:rsidRPr="00E832AC">
      <w:t>PAGE</w:t>
    </w:r>
    <w:r>
      <w:t xml:space="preserve">   </w:t>
    </w:r>
    <w:sdt>
      <w:sdtPr>
        <w:rPr>
          <w:rStyle w:val="PageNumber"/>
        </w:rPr>
        <w:id w:val="-601500411"/>
        <w:docPartObj>
          <w:docPartGallery w:val="Page Numbers (Bottom of Page)"/>
          <w:docPartUnique/>
        </w:docPartObj>
      </w:sdtPr>
      <w:sdtContent>
        <w:r w:rsidR="009B2968">
          <w:rPr>
            <w:rStyle w:val="PageNumber"/>
          </w:rPr>
          <w:fldChar w:fldCharType="begin"/>
        </w:r>
        <w:r w:rsidR="009B2968">
          <w:rPr>
            <w:rStyle w:val="PageNumber"/>
          </w:rPr>
          <w:instrText xml:space="preserve"> PAGE </w:instrText>
        </w:r>
        <w:r w:rsidR="009B2968">
          <w:rPr>
            <w:rStyle w:val="PageNumber"/>
          </w:rPr>
          <w:fldChar w:fldCharType="separate"/>
        </w:r>
        <w:r w:rsidR="00A123DD">
          <w:rPr>
            <w:rStyle w:val="PageNumber"/>
            <w:noProof/>
          </w:rPr>
          <w:t>2</w:t>
        </w:r>
        <w:r w:rsidR="009B2968">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6623A" w14:textId="77777777" w:rsidR="00846DE9" w:rsidRDefault="00846DE9" w:rsidP="009B2968">
      <w:r>
        <w:separator/>
      </w:r>
    </w:p>
  </w:footnote>
  <w:footnote w:type="continuationSeparator" w:id="0">
    <w:p w14:paraId="3F7DE2F1" w14:textId="77777777" w:rsidR="00846DE9" w:rsidRDefault="00846DE9"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6570" w14:textId="2BD8DE7E" w:rsidR="009B2968" w:rsidRPr="009B2968" w:rsidRDefault="009B2968" w:rsidP="007D446A">
    <w:pPr>
      <w:pStyle w:val="Header"/>
      <w:ind w:right="300"/>
    </w:pPr>
    <w:r w:rsidRPr="00E44B70">
      <w:rPr>
        <w:noProof/>
        <w:lang w:eastAsia="en-AU"/>
      </w:rPr>
      <mc:AlternateContent>
        <mc:Choice Requires="wps">
          <w:drawing>
            <wp:inline distT="0" distB="0" distL="0" distR="0" wp14:anchorId="30921A9E" wp14:editId="6182DFB4">
              <wp:extent cx="4381500" cy="45719"/>
              <wp:effectExtent l="0" t="0" r="0" b="5715"/>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381500"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inline>
          </w:drawing>
        </mc:Choice>
        <mc:Fallback>
          <w:pict>
            <v:rect w14:anchorId="716233F1" id="Rectangle 5" o:spid="_x0000_s1026" alt="&quot;&quot;" style="width:345pt;height:3.6pt;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" fillcolor="#e2b80f [3204]" stroked="f" strokeweight="2pt">
              <v:stroke miterlimit="4"/>
              <v:textbox inset="3pt,3pt,3pt,3pt"/>
              <w10:anchorlock/>
            </v:rect>
          </w:pict>
        </mc:Fallback>
      </mc:AlternateContent>
    </w:r>
    <w:r w:rsidR="00B7064A">
      <w:t xml:space="preserve"> </w:t>
    </w:r>
    <w:r w:rsidR="007D446A">
      <w:t>Playlist Palooza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A41"/>
    <w:multiLevelType w:val="multilevel"/>
    <w:tmpl w:val="C21C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8543E"/>
    <w:multiLevelType w:val="multilevel"/>
    <w:tmpl w:val="3F2AB8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03214"/>
    <w:multiLevelType w:val="multilevel"/>
    <w:tmpl w:val="E488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56C6C"/>
    <w:multiLevelType w:val="multilevel"/>
    <w:tmpl w:val="6BA8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51EDD"/>
    <w:multiLevelType w:val="multilevel"/>
    <w:tmpl w:val="6EA2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5B21BB"/>
    <w:multiLevelType w:val="multilevel"/>
    <w:tmpl w:val="8492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701CB9"/>
    <w:multiLevelType w:val="multilevel"/>
    <w:tmpl w:val="3EB27D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0F3829"/>
    <w:multiLevelType w:val="multilevel"/>
    <w:tmpl w:val="93F4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99167B"/>
    <w:multiLevelType w:val="multilevel"/>
    <w:tmpl w:val="56D49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46E69"/>
    <w:multiLevelType w:val="multilevel"/>
    <w:tmpl w:val="0CB8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B14A51"/>
    <w:multiLevelType w:val="multilevel"/>
    <w:tmpl w:val="80AC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7976F8"/>
    <w:multiLevelType w:val="multilevel"/>
    <w:tmpl w:val="9196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E04DB4"/>
    <w:multiLevelType w:val="multilevel"/>
    <w:tmpl w:val="68EE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0172BD"/>
    <w:multiLevelType w:val="multilevel"/>
    <w:tmpl w:val="17D6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4147CA"/>
    <w:multiLevelType w:val="multilevel"/>
    <w:tmpl w:val="ADDE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FA771C"/>
    <w:multiLevelType w:val="multilevel"/>
    <w:tmpl w:val="7CE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E84C53"/>
    <w:multiLevelType w:val="multilevel"/>
    <w:tmpl w:val="A03A6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F45D42"/>
    <w:multiLevelType w:val="multilevel"/>
    <w:tmpl w:val="F946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245033"/>
    <w:multiLevelType w:val="multilevel"/>
    <w:tmpl w:val="0D26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2B335B"/>
    <w:multiLevelType w:val="multilevel"/>
    <w:tmpl w:val="CC0C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8268218">
    <w:abstractNumId w:val="6"/>
  </w:num>
  <w:num w:numId="2" w16cid:durableId="1389304486">
    <w:abstractNumId w:val="1"/>
  </w:num>
  <w:num w:numId="3" w16cid:durableId="1917084038">
    <w:abstractNumId w:val="2"/>
  </w:num>
  <w:num w:numId="4" w16cid:durableId="2115053139">
    <w:abstractNumId w:val="4"/>
  </w:num>
  <w:num w:numId="5" w16cid:durableId="2134979752">
    <w:abstractNumId w:val="0"/>
  </w:num>
  <w:num w:numId="6" w16cid:durableId="1927305178">
    <w:abstractNumId w:val="12"/>
  </w:num>
  <w:num w:numId="7" w16cid:durableId="2103992075">
    <w:abstractNumId w:val="3"/>
  </w:num>
  <w:num w:numId="8" w16cid:durableId="833228262">
    <w:abstractNumId w:val="19"/>
  </w:num>
  <w:num w:numId="9" w16cid:durableId="1588148296">
    <w:abstractNumId w:val="17"/>
  </w:num>
  <w:num w:numId="10" w16cid:durableId="1912813800">
    <w:abstractNumId w:val="14"/>
  </w:num>
  <w:num w:numId="11" w16cid:durableId="754667576">
    <w:abstractNumId w:val="13"/>
  </w:num>
  <w:num w:numId="12" w16cid:durableId="917666545">
    <w:abstractNumId w:val="5"/>
  </w:num>
  <w:num w:numId="13" w16cid:durableId="994181896">
    <w:abstractNumId w:val="10"/>
  </w:num>
  <w:num w:numId="14" w16cid:durableId="1520657923">
    <w:abstractNumId w:val="15"/>
  </w:num>
  <w:num w:numId="15" w16cid:durableId="827865566">
    <w:abstractNumId w:val="11"/>
  </w:num>
  <w:num w:numId="16" w16cid:durableId="851844563">
    <w:abstractNumId w:val="9"/>
  </w:num>
  <w:num w:numId="17" w16cid:durableId="917401391">
    <w:abstractNumId w:val="8"/>
  </w:num>
  <w:num w:numId="18" w16cid:durableId="1908346566">
    <w:abstractNumId w:val="7"/>
  </w:num>
  <w:num w:numId="19" w16cid:durableId="1888106145">
    <w:abstractNumId w:val="16"/>
  </w:num>
  <w:num w:numId="20" w16cid:durableId="10439439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9B0"/>
    <w:rsid w:val="000114EB"/>
    <w:rsid w:val="000269B0"/>
    <w:rsid w:val="000359D1"/>
    <w:rsid w:val="00036602"/>
    <w:rsid w:val="00075273"/>
    <w:rsid w:val="00086AFE"/>
    <w:rsid w:val="000D4D1C"/>
    <w:rsid w:val="00144DD3"/>
    <w:rsid w:val="001615B4"/>
    <w:rsid w:val="00187632"/>
    <w:rsid w:val="001C1CF5"/>
    <w:rsid w:val="001D390E"/>
    <w:rsid w:val="00211CE6"/>
    <w:rsid w:val="002366C9"/>
    <w:rsid w:val="00286E18"/>
    <w:rsid w:val="0031743B"/>
    <w:rsid w:val="00317D24"/>
    <w:rsid w:val="00320942"/>
    <w:rsid w:val="00324441"/>
    <w:rsid w:val="003446D2"/>
    <w:rsid w:val="0034544B"/>
    <w:rsid w:val="00392AB3"/>
    <w:rsid w:val="003A7DA5"/>
    <w:rsid w:val="003E6AB7"/>
    <w:rsid w:val="00432018"/>
    <w:rsid w:val="004F136A"/>
    <w:rsid w:val="005071FC"/>
    <w:rsid w:val="0054016C"/>
    <w:rsid w:val="005526B1"/>
    <w:rsid w:val="005D4F53"/>
    <w:rsid w:val="005D50CD"/>
    <w:rsid w:val="006321B4"/>
    <w:rsid w:val="0068102F"/>
    <w:rsid w:val="006A2663"/>
    <w:rsid w:val="006A3540"/>
    <w:rsid w:val="006C60E6"/>
    <w:rsid w:val="00730592"/>
    <w:rsid w:val="007771BC"/>
    <w:rsid w:val="007B693E"/>
    <w:rsid w:val="007D446A"/>
    <w:rsid w:val="007E081D"/>
    <w:rsid w:val="007E2B26"/>
    <w:rsid w:val="00802813"/>
    <w:rsid w:val="008109CC"/>
    <w:rsid w:val="00843B9B"/>
    <w:rsid w:val="00846DE9"/>
    <w:rsid w:val="00853A1F"/>
    <w:rsid w:val="00856073"/>
    <w:rsid w:val="008D7C76"/>
    <w:rsid w:val="00936A0C"/>
    <w:rsid w:val="00952F7D"/>
    <w:rsid w:val="00992562"/>
    <w:rsid w:val="009A380C"/>
    <w:rsid w:val="009B2968"/>
    <w:rsid w:val="009B72D4"/>
    <w:rsid w:val="009D4923"/>
    <w:rsid w:val="00A07DCE"/>
    <w:rsid w:val="00A123DD"/>
    <w:rsid w:val="00A602AF"/>
    <w:rsid w:val="00A64F96"/>
    <w:rsid w:val="00AD036D"/>
    <w:rsid w:val="00AE2317"/>
    <w:rsid w:val="00AF3F4C"/>
    <w:rsid w:val="00B211DD"/>
    <w:rsid w:val="00B7064A"/>
    <w:rsid w:val="00C04A52"/>
    <w:rsid w:val="00C3007A"/>
    <w:rsid w:val="00C32C5D"/>
    <w:rsid w:val="00C9514F"/>
    <w:rsid w:val="00C95220"/>
    <w:rsid w:val="00CC2E3D"/>
    <w:rsid w:val="00CD39F0"/>
    <w:rsid w:val="00D3187A"/>
    <w:rsid w:val="00D53609"/>
    <w:rsid w:val="00DE2136"/>
    <w:rsid w:val="00E07A6F"/>
    <w:rsid w:val="00E218B0"/>
    <w:rsid w:val="00E35D07"/>
    <w:rsid w:val="00E44B70"/>
    <w:rsid w:val="00E832AC"/>
    <w:rsid w:val="00EA4A50"/>
    <w:rsid w:val="00EB7ABD"/>
    <w:rsid w:val="00F4393B"/>
    <w:rsid w:val="00F932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FBF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character" w:styleId="Hyperlink">
    <w:name w:val="Hyperlink"/>
    <w:basedOn w:val="DefaultParagraphFont"/>
    <w:uiPriority w:val="99"/>
    <w:semiHidden/>
    <w:rsid w:val="00C9514F"/>
    <w:rPr>
      <w:color w:val="0000FF" w:themeColor="hyperlink"/>
      <w:u w:val="single"/>
    </w:rPr>
  </w:style>
  <w:style w:type="character" w:styleId="UnresolvedMention">
    <w:name w:val="Unresolved Mention"/>
    <w:basedOn w:val="DefaultParagraphFont"/>
    <w:uiPriority w:val="99"/>
    <w:semiHidden/>
    <w:unhideWhenUsed/>
    <w:rsid w:val="00C9514F"/>
    <w:rPr>
      <w:color w:val="605E5C"/>
      <w:shd w:val="clear" w:color="auto" w:fill="E1DFDD"/>
    </w:rPr>
  </w:style>
  <w:style w:type="character" w:styleId="FollowedHyperlink">
    <w:name w:val="FollowedHyperlink"/>
    <w:basedOn w:val="DefaultParagraphFont"/>
    <w:uiPriority w:val="99"/>
    <w:semiHidden/>
    <w:rsid w:val="00C9514F"/>
    <w:rPr>
      <w:color w:val="FF00FF" w:themeColor="followedHyperlink"/>
      <w:u w:val="single"/>
    </w:rPr>
  </w:style>
  <w:style w:type="paragraph" w:styleId="NormalWeb">
    <w:name w:val="Normal (Web)"/>
    <w:basedOn w:val="Normal"/>
    <w:uiPriority w:val="99"/>
    <w:semiHidden/>
    <w:rsid w:val="00936A0C"/>
    <w:rPr>
      <w:rFonts w:ascii="Times New Roman" w:hAnsi="Times New Roman" w:cs="Times New Roman"/>
    </w:rPr>
  </w:style>
  <w:style w:type="paragraph" w:styleId="ListParagraph">
    <w:name w:val="List Paragraph"/>
    <w:basedOn w:val="Normal"/>
    <w:uiPriority w:val="34"/>
    <w:semiHidden/>
    <w:qFormat/>
    <w:rsid w:val="00E07A6F"/>
    <w:pPr>
      <w:ind w:left="720"/>
      <w:contextualSpacing/>
    </w:pPr>
  </w:style>
  <w:style w:type="character" w:customStyle="1" w:styleId="ui-provider">
    <w:name w:val="ui-provider"/>
    <w:basedOn w:val="DefaultParagraphFont"/>
    <w:rsid w:val="00432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6872">
      <w:bodyDiv w:val="1"/>
      <w:marLeft w:val="0"/>
      <w:marRight w:val="0"/>
      <w:marTop w:val="0"/>
      <w:marBottom w:val="0"/>
      <w:divBdr>
        <w:top w:val="none" w:sz="0" w:space="0" w:color="auto"/>
        <w:left w:val="none" w:sz="0" w:space="0" w:color="auto"/>
        <w:bottom w:val="none" w:sz="0" w:space="0" w:color="auto"/>
        <w:right w:val="none" w:sz="0" w:space="0" w:color="auto"/>
      </w:divBdr>
    </w:div>
    <w:div w:id="286472257">
      <w:bodyDiv w:val="1"/>
      <w:marLeft w:val="0"/>
      <w:marRight w:val="0"/>
      <w:marTop w:val="0"/>
      <w:marBottom w:val="0"/>
      <w:divBdr>
        <w:top w:val="none" w:sz="0" w:space="0" w:color="auto"/>
        <w:left w:val="none" w:sz="0" w:space="0" w:color="auto"/>
        <w:bottom w:val="none" w:sz="0" w:space="0" w:color="auto"/>
        <w:right w:val="none" w:sz="0" w:space="0" w:color="auto"/>
      </w:divBdr>
    </w:div>
    <w:div w:id="449512106">
      <w:bodyDiv w:val="1"/>
      <w:marLeft w:val="0"/>
      <w:marRight w:val="0"/>
      <w:marTop w:val="0"/>
      <w:marBottom w:val="0"/>
      <w:divBdr>
        <w:top w:val="none" w:sz="0" w:space="0" w:color="auto"/>
        <w:left w:val="none" w:sz="0" w:space="0" w:color="auto"/>
        <w:bottom w:val="none" w:sz="0" w:space="0" w:color="auto"/>
        <w:right w:val="none" w:sz="0" w:space="0" w:color="auto"/>
      </w:divBdr>
    </w:div>
    <w:div w:id="553926197">
      <w:bodyDiv w:val="1"/>
      <w:marLeft w:val="0"/>
      <w:marRight w:val="0"/>
      <w:marTop w:val="0"/>
      <w:marBottom w:val="0"/>
      <w:divBdr>
        <w:top w:val="none" w:sz="0" w:space="0" w:color="auto"/>
        <w:left w:val="none" w:sz="0" w:space="0" w:color="auto"/>
        <w:bottom w:val="none" w:sz="0" w:space="0" w:color="auto"/>
        <w:right w:val="none" w:sz="0" w:space="0" w:color="auto"/>
      </w:divBdr>
    </w:div>
    <w:div w:id="630020489">
      <w:bodyDiv w:val="1"/>
      <w:marLeft w:val="0"/>
      <w:marRight w:val="0"/>
      <w:marTop w:val="0"/>
      <w:marBottom w:val="0"/>
      <w:divBdr>
        <w:top w:val="none" w:sz="0" w:space="0" w:color="auto"/>
        <w:left w:val="none" w:sz="0" w:space="0" w:color="auto"/>
        <w:bottom w:val="none" w:sz="0" w:space="0" w:color="auto"/>
        <w:right w:val="none" w:sz="0" w:space="0" w:color="auto"/>
      </w:divBdr>
    </w:div>
    <w:div w:id="960839197">
      <w:bodyDiv w:val="1"/>
      <w:marLeft w:val="0"/>
      <w:marRight w:val="0"/>
      <w:marTop w:val="0"/>
      <w:marBottom w:val="0"/>
      <w:divBdr>
        <w:top w:val="none" w:sz="0" w:space="0" w:color="auto"/>
        <w:left w:val="none" w:sz="0" w:space="0" w:color="auto"/>
        <w:bottom w:val="none" w:sz="0" w:space="0" w:color="auto"/>
        <w:right w:val="none" w:sz="0" w:space="0" w:color="auto"/>
      </w:divBdr>
    </w:div>
    <w:div w:id="1300765153">
      <w:bodyDiv w:val="1"/>
      <w:marLeft w:val="0"/>
      <w:marRight w:val="0"/>
      <w:marTop w:val="0"/>
      <w:marBottom w:val="0"/>
      <w:divBdr>
        <w:top w:val="none" w:sz="0" w:space="0" w:color="auto"/>
        <w:left w:val="none" w:sz="0" w:space="0" w:color="auto"/>
        <w:bottom w:val="none" w:sz="0" w:space="0" w:color="auto"/>
        <w:right w:val="none" w:sz="0" w:space="0" w:color="auto"/>
      </w:divBdr>
    </w:div>
    <w:div w:id="1482386758">
      <w:bodyDiv w:val="1"/>
      <w:marLeft w:val="0"/>
      <w:marRight w:val="0"/>
      <w:marTop w:val="0"/>
      <w:marBottom w:val="0"/>
      <w:divBdr>
        <w:top w:val="none" w:sz="0" w:space="0" w:color="auto"/>
        <w:left w:val="none" w:sz="0" w:space="0" w:color="auto"/>
        <w:bottom w:val="none" w:sz="0" w:space="0" w:color="auto"/>
        <w:right w:val="none" w:sz="0" w:space="0" w:color="auto"/>
      </w:divBdr>
    </w:div>
    <w:div w:id="1725637787">
      <w:bodyDiv w:val="1"/>
      <w:marLeft w:val="0"/>
      <w:marRight w:val="0"/>
      <w:marTop w:val="0"/>
      <w:marBottom w:val="0"/>
      <w:divBdr>
        <w:top w:val="none" w:sz="0" w:space="0" w:color="auto"/>
        <w:left w:val="none" w:sz="0" w:space="0" w:color="auto"/>
        <w:bottom w:val="none" w:sz="0" w:space="0" w:color="auto"/>
        <w:right w:val="none" w:sz="0" w:space="0" w:color="auto"/>
      </w:divBdr>
    </w:div>
    <w:div w:id="1987084173">
      <w:bodyDiv w:val="1"/>
      <w:marLeft w:val="0"/>
      <w:marRight w:val="0"/>
      <w:marTop w:val="0"/>
      <w:marBottom w:val="0"/>
      <w:divBdr>
        <w:top w:val="none" w:sz="0" w:space="0" w:color="auto"/>
        <w:left w:val="none" w:sz="0" w:space="0" w:color="auto"/>
        <w:bottom w:val="none" w:sz="0" w:space="0" w:color="auto"/>
        <w:right w:val="none" w:sz="0" w:space="0" w:color="auto"/>
      </w:divBdr>
    </w:div>
    <w:div w:id="2040160097">
      <w:bodyDiv w:val="1"/>
      <w:marLeft w:val="0"/>
      <w:marRight w:val="0"/>
      <w:marTop w:val="0"/>
      <w:marBottom w:val="0"/>
      <w:divBdr>
        <w:top w:val="none" w:sz="0" w:space="0" w:color="auto"/>
        <w:left w:val="none" w:sz="0" w:space="0" w:color="auto"/>
        <w:bottom w:val="none" w:sz="0" w:space="0" w:color="auto"/>
        <w:right w:val="none" w:sz="0" w:space="0" w:color="auto"/>
      </w:divBdr>
    </w:div>
    <w:div w:id="207211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playlistpalooza.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yu/Library/Containers/com.microsoft.Word/Data/Library/Application%20Support/Microsoft/Office/16.0/DTS/Search/%7bC07C9882-9487-6241-A050-4E8FED5ED27A%7dtf78172265_win32.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3.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report.dotx</Template>
  <TotalTime>0</TotalTime>
  <Pages>9</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2023-11-03T05:07:00Z</dcterms:created>
  <dcterms:modified xsi:type="dcterms:W3CDTF">2023-11-06T03:12:00Z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